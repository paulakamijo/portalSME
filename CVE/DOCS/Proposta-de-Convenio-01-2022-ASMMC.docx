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2D6" w14:textId="5250F454" w:rsidR="00D52373" w:rsidRPr="006F5384" w:rsidRDefault="00EE5C76" w:rsidP="00095E61">
      <w:pPr>
        <w:ind w:firstLine="0"/>
        <w:rPr>
          <w:rFonts w:cs="Open Sans"/>
          <w:b/>
          <w:bCs/>
        </w:rPr>
      </w:pPr>
      <w:r w:rsidRPr="006F5384">
        <w:rPr>
          <w:rFonts w:cs="Open Sans"/>
          <w:b/>
          <w:bCs/>
        </w:rPr>
        <w:t>Proposta de c</w:t>
      </w:r>
      <w:r w:rsidR="00F9231C" w:rsidRPr="006F5384">
        <w:rPr>
          <w:rFonts w:cs="Open Sans"/>
          <w:b/>
          <w:bCs/>
        </w:rPr>
        <w:t>onvênio</w:t>
      </w:r>
      <w:r w:rsidR="00397E53" w:rsidRPr="006F5384">
        <w:rPr>
          <w:rFonts w:cs="Open Sans"/>
          <w:b/>
          <w:bCs/>
        </w:rPr>
        <w:t xml:space="preserve"> n.º </w:t>
      </w:r>
      <w:r w:rsidR="00F9231C" w:rsidRPr="006F5384">
        <w:rPr>
          <w:rFonts w:cs="Open Sans"/>
          <w:b/>
          <w:bCs/>
        </w:rPr>
        <w:t>01</w:t>
      </w:r>
      <w:r w:rsidR="00397E53" w:rsidRPr="006F5384">
        <w:rPr>
          <w:rFonts w:cs="Open Sans"/>
          <w:b/>
          <w:bCs/>
        </w:rPr>
        <w:t>/20</w:t>
      </w:r>
      <w:r w:rsidR="00F9231C" w:rsidRPr="006F5384">
        <w:rPr>
          <w:rFonts w:cs="Open Sans"/>
          <w:b/>
          <w:bCs/>
        </w:rPr>
        <w:t>22</w:t>
      </w:r>
    </w:p>
    <w:p w14:paraId="3BF5D862" w14:textId="77777777" w:rsidR="009C5D6E" w:rsidRDefault="009C5D6E" w:rsidP="00D52373">
      <w:pPr>
        <w:jc w:val="right"/>
        <w:rPr>
          <w:rFonts w:cs="Open Sans"/>
        </w:rPr>
      </w:pPr>
    </w:p>
    <w:p w14:paraId="40B80B5B" w14:textId="3B5FDE54" w:rsidR="00D52373" w:rsidRPr="004F68BE" w:rsidRDefault="00D52373" w:rsidP="00D52373">
      <w:pPr>
        <w:jc w:val="right"/>
        <w:rPr>
          <w:rFonts w:cs="Open Sans"/>
        </w:rPr>
      </w:pPr>
      <w:r w:rsidRPr="004F68BE">
        <w:rPr>
          <w:rFonts w:cs="Open Sans"/>
        </w:rPr>
        <w:t xml:space="preserve">Mogi das Cruzes, </w:t>
      </w:r>
      <w:r w:rsidR="008D3E26">
        <w:rPr>
          <w:rFonts w:cs="Open Sans"/>
        </w:rPr>
        <w:t>26</w:t>
      </w:r>
      <w:r w:rsidR="00397E53" w:rsidRPr="004F68BE">
        <w:rPr>
          <w:rFonts w:cs="Open Sans"/>
        </w:rPr>
        <w:t xml:space="preserve"> de </w:t>
      </w:r>
      <w:r w:rsidR="008D3E26">
        <w:rPr>
          <w:rFonts w:cs="Open Sans"/>
        </w:rPr>
        <w:t>maio</w:t>
      </w:r>
      <w:r w:rsidRPr="004F68BE">
        <w:rPr>
          <w:rFonts w:cs="Open Sans"/>
        </w:rPr>
        <w:t xml:space="preserve"> de 20</w:t>
      </w:r>
      <w:r w:rsidR="00B459D8" w:rsidRPr="004F68BE">
        <w:rPr>
          <w:rFonts w:cs="Open Sans"/>
        </w:rPr>
        <w:t>22</w:t>
      </w:r>
      <w:r w:rsidRPr="004F68BE">
        <w:rPr>
          <w:rFonts w:cs="Open Sans"/>
        </w:rPr>
        <w:t>.</w:t>
      </w:r>
    </w:p>
    <w:p w14:paraId="6F988410" w14:textId="77777777" w:rsidR="00D52373" w:rsidRPr="004F68BE" w:rsidRDefault="00D52373" w:rsidP="00D52373">
      <w:pPr>
        <w:rPr>
          <w:rFonts w:cs="Open Sans"/>
        </w:rPr>
      </w:pPr>
    </w:p>
    <w:p w14:paraId="73065D10" w14:textId="0CC36929" w:rsidR="00D52373" w:rsidRPr="004F68BE" w:rsidRDefault="00256D8D" w:rsidP="00452EAC">
      <w:pPr>
        <w:spacing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 xml:space="preserve">Ao </w:t>
      </w:r>
      <w:r w:rsidR="00EE5C76" w:rsidRPr="004F68BE">
        <w:rPr>
          <w:rFonts w:cs="Open Sans"/>
        </w:rPr>
        <w:t>Presidente</w:t>
      </w:r>
    </w:p>
    <w:p w14:paraId="1F641CE9" w14:textId="77777777" w:rsidR="00EE5C76" w:rsidRPr="004F68BE" w:rsidRDefault="00EE5C76" w:rsidP="00452EAC">
      <w:pPr>
        <w:spacing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>Sr. Francisco Vieira do Nascimento Jr.</w:t>
      </w:r>
    </w:p>
    <w:p w14:paraId="1BAE5E04" w14:textId="390B68EB" w:rsidR="00D52373" w:rsidRPr="004F68BE" w:rsidRDefault="00256D8D" w:rsidP="00452EAC">
      <w:pPr>
        <w:spacing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>Da</w:t>
      </w:r>
      <w:r w:rsidR="00EE5C76" w:rsidRPr="004F68BE">
        <w:rPr>
          <w:rFonts w:cs="Open Sans"/>
        </w:rPr>
        <w:t xml:space="preserve"> Associação dos Servidores Municipais de Mogi das Cruzes</w:t>
      </w:r>
    </w:p>
    <w:p w14:paraId="05079EB1" w14:textId="77777777" w:rsidR="00D52373" w:rsidRPr="008D3E26" w:rsidRDefault="00D52373" w:rsidP="00095E61">
      <w:pPr>
        <w:ind w:firstLine="0"/>
        <w:rPr>
          <w:rFonts w:cs="Open Sans"/>
          <w:u w:val="single"/>
        </w:rPr>
      </w:pPr>
    </w:p>
    <w:p w14:paraId="6BF97C8B" w14:textId="4761B793" w:rsidR="00D52373" w:rsidRPr="004F68BE" w:rsidRDefault="00D52373" w:rsidP="00095E61">
      <w:pPr>
        <w:ind w:firstLine="0"/>
        <w:rPr>
          <w:rFonts w:cs="Open Sans"/>
          <w:b/>
          <w:i/>
          <w:color w:val="FF0000"/>
        </w:rPr>
      </w:pPr>
      <w:r w:rsidRPr="004F68BE">
        <w:rPr>
          <w:rFonts w:cs="Open Sans"/>
          <w:b/>
        </w:rPr>
        <w:t xml:space="preserve">Assunto: </w:t>
      </w:r>
      <w:r w:rsidR="00EE5C76" w:rsidRPr="004F68BE">
        <w:rPr>
          <w:rFonts w:cs="Open Sans"/>
          <w:b/>
        </w:rPr>
        <w:t>Proposta de ce</w:t>
      </w:r>
      <w:r w:rsidR="00203931" w:rsidRPr="004F68BE">
        <w:rPr>
          <w:rFonts w:cs="Open Sans"/>
          <w:b/>
        </w:rPr>
        <w:t>lebração de convênio</w:t>
      </w:r>
    </w:p>
    <w:p w14:paraId="764F90AB" w14:textId="77777777" w:rsidR="00D52373" w:rsidRPr="004F68BE" w:rsidRDefault="00D52373" w:rsidP="00D52373">
      <w:pPr>
        <w:tabs>
          <w:tab w:val="left" w:pos="1418"/>
        </w:tabs>
        <w:rPr>
          <w:rFonts w:cs="Open Sans"/>
        </w:rPr>
      </w:pPr>
    </w:p>
    <w:p w14:paraId="656DF258" w14:textId="0077E738" w:rsidR="00D52373" w:rsidRPr="004F68BE" w:rsidRDefault="00397E53" w:rsidP="005F3754">
      <w:pPr>
        <w:tabs>
          <w:tab w:val="left" w:pos="1418"/>
        </w:tabs>
        <w:ind w:firstLine="0"/>
        <w:rPr>
          <w:rFonts w:cs="Open Sans"/>
        </w:rPr>
      </w:pPr>
      <w:r w:rsidRPr="004F68BE">
        <w:rPr>
          <w:rFonts w:cs="Open Sans"/>
        </w:rPr>
        <w:t xml:space="preserve">Senhor </w:t>
      </w:r>
      <w:r w:rsidR="00203931" w:rsidRPr="004F68BE">
        <w:rPr>
          <w:rFonts w:cs="Open Sans"/>
        </w:rPr>
        <w:t>Presidente</w:t>
      </w:r>
      <w:r w:rsidR="00D52373" w:rsidRPr="004F68BE">
        <w:rPr>
          <w:rFonts w:cs="Open Sans"/>
        </w:rPr>
        <w:t>,</w:t>
      </w:r>
    </w:p>
    <w:p w14:paraId="45F70E7B" w14:textId="77777777" w:rsidR="00D52373" w:rsidRPr="004F68BE" w:rsidRDefault="00D52373" w:rsidP="000569C0">
      <w:pPr>
        <w:tabs>
          <w:tab w:val="left" w:pos="1418"/>
        </w:tabs>
        <w:rPr>
          <w:rFonts w:cs="Open Sans"/>
        </w:rPr>
      </w:pPr>
    </w:p>
    <w:p w14:paraId="1683406D" w14:textId="7777777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 xml:space="preserve">O Colégio VE é um colégio particular que atua há mais de 20 anos na Educação básica de Mogi das Cruzes. </w:t>
      </w:r>
    </w:p>
    <w:p w14:paraId="444B6386" w14:textId="7777777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Nós do Colégio VE procuramos colaborar com a educação no Brasil e queremos que as pessoas tenham a oportunidade de ter ensino de qualidade, pagando um preço acessível.</w:t>
      </w:r>
    </w:p>
    <w:p w14:paraId="27A0188D" w14:textId="384C2CEE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Trabalhamos com o sistema de ensino SFB (Sist</w:t>
      </w:r>
      <w:r w:rsidR="0083673F" w:rsidRPr="004F68BE">
        <w:rPr>
          <w:rFonts w:cs="Open Sans"/>
        </w:rPr>
        <w:t>e</w:t>
      </w:r>
      <w:r w:rsidRPr="004F68BE">
        <w:rPr>
          <w:rFonts w:cs="Open Sans"/>
        </w:rPr>
        <w:t xml:space="preserve">ma Farias Brito), que surgiu da união de dois gigantes do mercado educacional (inter)nacional: a Organização Educacional Farias Brito (grupo escolar com mais de 80 anos de experiência) e a Editora Moderna, referência no meio editorial, onde há mais de 50 anos oferece materiais de alta qualidade e relevância no mercado nacional, e também faz parte da Santillana, um dos maiores grupos de educação do mundo. </w:t>
      </w:r>
    </w:p>
    <w:p w14:paraId="43DA958A" w14:textId="1832C74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Além disso, em nossa organização curricular, o inglês é trabalhado com materiais didáticos da Richmond/Santillana, que oferece</w:t>
      </w:r>
      <w:r w:rsidR="00B6576B">
        <w:rPr>
          <w:rFonts w:cs="Open Sans"/>
        </w:rPr>
        <w:t>m</w:t>
      </w:r>
      <w:r w:rsidRPr="004F68BE">
        <w:rPr>
          <w:rFonts w:cs="Open Sans"/>
        </w:rPr>
        <w:t xml:space="preserve"> recursos que ajudam e motivam o aluno a aumentar a sua capacidade de aprender o idioma.</w:t>
      </w:r>
    </w:p>
    <w:p w14:paraId="434EFB84" w14:textId="36A1FAA1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lastRenderedPageBreak/>
        <w:t xml:space="preserve">Nosso propósito é oferecer um preparo de excelência para que os alunos conquistem ótimas notas em provas e as melhores colocações nas principais universidades do país (Curiosidade: O SFB já ultrapassou a marca de 1200 aprovações </w:t>
      </w:r>
      <w:r w:rsidR="0095055F">
        <w:rPr>
          <w:rFonts w:cs="Open Sans"/>
        </w:rPr>
        <w:t>n</w:t>
      </w:r>
      <w:r w:rsidRPr="004F68BE">
        <w:rPr>
          <w:rFonts w:cs="Open Sans"/>
        </w:rPr>
        <w:t xml:space="preserve">o ITA </w:t>
      </w:r>
      <w:r w:rsidR="0095055F">
        <w:rPr>
          <w:rFonts w:cs="Open Sans"/>
        </w:rPr>
        <w:t>[</w:t>
      </w:r>
      <w:r w:rsidRPr="004F68BE">
        <w:rPr>
          <w:rFonts w:cs="Open Sans"/>
        </w:rPr>
        <w:t>Instituto Tecnológico de Aeronáutica</w:t>
      </w:r>
      <w:r w:rsidR="0095055F">
        <w:rPr>
          <w:rFonts w:cs="Open Sans"/>
        </w:rPr>
        <w:t>]</w:t>
      </w:r>
      <w:r w:rsidRPr="004F68BE">
        <w:rPr>
          <w:rFonts w:cs="Open Sans"/>
        </w:rPr>
        <w:t xml:space="preserve"> e IME </w:t>
      </w:r>
      <w:r w:rsidR="0095055F">
        <w:rPr>
          <w:rFonts w:cs="Open Sans"/>
        </w:rPr>
        <w:t>[</w:t>
      </w:r>
      <w:r w:rsidRPr="004F68BE">
        <w:rPr>
          <w:rFonts w:cs="Open Sans"/>
        </w:rPr>
        <w:t>Instituto Militar de Engenharia</w:t>
      </w:r>
      <w:r w:rsidR="0095055F">
        <w:rPr>
          <w:rFonts w:cs="Open Sans"/>
        </w:rPr>
        <w:t>]</w:t>
      </w:r>
      <w:r w:rsidRPr="004F68BE">
        <w:rPr>
          <w:rFonts w:cs="Open Sans"/>
        </w:rPr>
        <w:t xml:space="preserve">, além de ser o </w:t>
      </w:r>
      <w:r w:rsidRPr="009D732A">
        <w:rPr>
          <w:rFonts w:cs="Open Sans"/>
          <w:b/>
          <w:bCs/>
        </w:rPr>
        <w:t>campeão de aprovações em Medicina</w:t>
      </w:r>
      <w:r w:rsidRPr="004F68BE">
        <w:rPr>
          <w:rFonts w:cs="Open Sans"/>
        </w:rPr>
        <w:t xml:space="preserve"> por faculdades de todo o país. É </w:t>
      </w:r>
      <w:r w:rsidRPr="009D732A">
        <w:rPr>
          <w:rFonts w:cs="Open Sans"/>
          <w:b/>
          <w:bCs/>
        </w:rPr>
        <w:t>tetracampeão</w:t>
      </w:r>
      <w:r w:rsidRPr="004F68BE">
        <w:rPr>
          <w:rFonts w:cs="Open Sans"/>
        </w:rPr>
        <w:t xml:space="preserve"> consecutivo de </w:t>
      </w:r>
      <w:r w:rsidR="008D3E26">
        <w:rPr>
          <w:rFonts w:cs="Open Sans"/>
        </w:rPr>
        <w:t xml:space="preserve">primeiros colocados </w:t>
      </w:r>
      <w:r w:rsidRPr="004F68BE">
        <w:rPr>
          <w:rFonts w:cs="Open Sans"/>
        </w:rPr>
        <w:t xml:space="preserve">no </w:t>
      </w:r>
      <w:r w:rsidRPr="009D732A">
        <w:rPr>
          <w:rFonts w:cs="Open Sans"/>
          <w:b/>
          <w:bCs/>
        </w:rPr>
        <w:t>ENEM</w:t>
      </w:r>
      <w:r w:rsidRPr="004F68BE">
        <w:rPr>
          <w:rFonts w:cs="Open Sans"/>
        </w:rPr>
        <w:t xml:space="preserve"> [2016 a 2019]). </w:t>
      </w:r>
    </w:p>
    <w:p w14:paraId="3A607760" w14:textId="77777777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 xml:space="preserve">Assim, nossa proposta é oferecer uma </w:t>
      </w:r>
      <w:r w:rsidRPr="009D732A">
        <w:rPr>
          <w:rFonts w:cs="Open Sans"/>
          <w:b/>
          <w:bCs/>
        </w:rPr>
        <w:t>educação de excelência</w:t>
      </w:r>
      <w:r w:rsidRPr="004F68BE">
        <w:rPr>
          <w:rFonts w:cs="Open Sans"/>
        </w:rPr>
        <w:t xml:space="preserve"> aos </w:t>
      </w:r>
      <w:r w:rsidRPr="009D732A">
        <w:rPr>
          <w:rFonts w:cs="Open Sans"/>
          <w:b/>
          <w:bCs/>
        </w:rPr>
        <w:t>associados e dependentes da Associação dos Servidores Municipais de Mogi das Cruzes</w:t>
      </w:r>
      <w:r w:rsidRPr="004F68BE">
        <w:rPr>
          <w:rFonts w:cs="Open Sans"/>
        </w:rPr>
        <w:t xml:space="preserve"> (ASMMC).</w:t>
      </w:r>
    </w:p>
    <w:p w14:paraId="570BC7F3" w14:textId="7CCAF393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 xml:space="preserve">Pensamos que a nossa parceria poderá colaborar para atrair mais associados </w:t>
      </w:r>
      <w:r w:rsidR="008D3E26">
        <w:rPr>
          <w:rFonts w:cs="Open Sans"/>
        </w:rPr>
        <w:t xml:space="preserve">devido </w:t>
      </w:r>
      <w:proofErr w:type="gramStart"/>
      <w:r w:rsidR="008D3E26">
        <w:rPr>
          <w:rFonts w:cs="Open Sans"/>
        </w:rPr>
        <w:t>a</w:t>
      </w:r>
      <w:proofErr w:type="gramEnd"/>
      <w:r w:rsidR="008D3E26">
        <w:rPr>
          <w:rFonts w:cs="Open Sans"/>
        </w:rPr>
        <w:t xml:space="preserve"> sua rede</w:t>
      </w:r>
      <w:r w:rsidRPr="004F68BE">
        <w:rPr>
          <w:rFonts w:cs="Open Sans"/>
        </w:rPr>
        <w:t xml:space="preserve"> de convênios e para isso, nos comprometemos a oferecer </w:t>
      </w:r>
      <w:r w:rsidR="009D732A">
        <w:rPr>
          <w:rFonts w:cs="Open Sans"/>
        </w:rPr>
        <w:t>descontos especiais</w:t>
      </w:r>
      <w:r w:rsidRPr="004F68BE">
        <w:rPr>
          <w:rFonts w:cs="Open Sans"/>
        </w:rPr>
        <w:t xml:space="preserve"> para seus associados.</w:t>
      </w:r>
    </w:p>
    <w:p w14:paraId="53413524" w14:textId="6982AE73" w:rsidR="00B5693D" w:rsidRPr="008D3E26" w:rsidRDefault="00B5693D" w:rsidP="00CB718C">
      <w:pPr>
        <w:tabs>
          <w:tab w:val="left" w:pos="1418"/>
        </w:tabs>
        <w:jc w:val="both"/>
        <w:rPr>
          <w:rFonts w:cs="Open Sans"/>
          <w:u w:val="single"/>
        </w:rPr>
      </w:pPr>
      <w:r w:rsidRPr="004F68BE">
        <w:rPr>
          <w:rFonts w:cs="Open Sans"/>
        </w:rPr>
        <w:t xml:space="preserve">A divulgação dessa parceria ficaria disponível em nosso site, além da distribuição de impressos a </w:t>
      </w:r>
      <w:r w:rsidR="0083673F" w:rsidRPr="004F68BE">
        <w:rPr>
          <w:rFonts w:cs="Open Sans"/>
        </w:rPr>
        <w:t>serem distribuídos</w:t>
      </w:r>
      <w:r w:rsidRPr="004F68BE">
        <w:rPr>
          <w:rFonts w:cs="Open Sans"/>
        </w:rPr>
        <w:t xml:space="preserve"> em locais estratégicos de nossa cidade.</w:t>
      </w:r>
    </w:p>
    <w:p w14:paraId="35CACFDA" w14:textId="5ED9A66F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Segue nossa proposta de celebração de convênio.</w:t>
      </w:r>
    </w:p>
    <w:p w14:paraId="21EC9F65" w14:textId="12A60349" w:rsidR="00B5693D" w:rsidRPr="004F68BE" w:rsidRDefault="00B5693D" w:rsidP="00CB718C">
      <w:pPr>
        <w:tabs>
          <w:tab w:val="left" w:pos="1418"/>
        </w:tabs>
        <w:jc w:val="both"/>
        <w:rPr>
          <w:rFonts w:cs="Open Sans"/>
        </w:rPr>
      </w:pPr>
      <w:r w:rsidRPr="004F68BE">
        <w:rPr>
          <w:rFonts w:cs="Open Sans"/>
        </w:rPr>
        <w:t>Analise o documento e avalie os benefícios a serem oferecidos aos</w:t>
      </w:r>
      <w:r w:rsidR="0083673F" w:rsidRPr="004F68BE">
        <w:rPr>
          <w:rFonts w:cs="Open Sans"/>
        </w:rPr>
        <w:t xml:space="preserve"> seus</w:t>
      </w:r>
      <w:r w:rsidRPr="004F68BE">
        <w:rPr>
          <w:rFonts w:cs="Open Sans"/>
        </w:rPr>
        <w:t xml:space="preserve"> associados.</w:t>
      </w:r>
    </w:p>
    <w:p w14:paraId="308CEBC2" w14:textId="514336EE" w:rsidR="00D52373" w:rsidRDefault="00B5693D" w:rsidP="00B5693D">
      <w:pPr>
        <w:tabs>
          <w:tab w:val="left" w:pos="1418"/>
        </w:tabs>
        <w:rPr>
          <w:rFonts w:cs="Open Sans"/>
        </w:rPr>
      </w:pPr>
      <w:r w:rsidRPr="004F68BE">
        <w:rPr>
          <w:rFonts w:cs="Open Sans"/>
        </w:rPr>
        <w:t>Cordialmente,</w:t>
      </w:r>
    </w:p>
    <w:p w14:paraId="1A9F26A6" w14:textId="77777777" w:rsidR="00CB718C" w:rsidRPr="004F68BE" w:rsidRDefault="00CB718C" w:rsidP="00B5693D">
      <w:pPr>
        <w:tabs>
          <w:tab w:val="left" w:pos="1418"/>
        </w:tabs>
        <w:rPr>
          <w:rFonts w:cs="Open Sans"/>
        </w:rPr>
      </w:pPr>
    </w:p>
    <w:p w14:paraId="4B9D856E" w14:textId="39B9A5A1" w:rsidR="00D52373" w:rsidRPr="004F68BE" w:rsidRDefault="009C5D6E" w:rsidP="00452EAC">
      <w:pPr>
        <w:tabs>
          <w:tab w:val="left" w:pos="1418"/>
        </w:tabs>
        <w:spacing w:after="0" w:line="240" w:lineRule="auto"/>
        <w:ind w:firstLine="0"/>
        <w:jc w:val="center"/>
        <w:rPr>
          <w:rFonts w:cs="Open Sans"/>
        </w:rPr>
      </w:pPr>
      <w:r>
        <w:rPr>
          <w:rFonts w:cs="Open Sans"/>
        </w:rPr>
        <w:t>___________________________</w:t>
      </w:r>
    </w:p>
    <w:p w14:paraId="7514B179" w14:textId="77777777" w:rsidR="00256D8D" w:rsidRPr="004F68BE" w:rsidRDefault="00256D8D" w:rsidP="00452EAC">
      <w:pPr>
        <w:spacing w:after="0" w:line="240" w:lineRule="auto"/>
        <w:ind w:firstLine="0"/>
        <w:jc w:val="center"/>
        <w:rPr>
          <w:rFonts w:cs="Open Sans"/>
        </w:rPr>
      </w:pPr>
      <w:r w:rsidRPr="004F68BE">
        <w:rPr>
          <w:rFonts w:cs="Open Sans"/>
        </w:rPr>
        <w:t>MICHELLE PAIVA MIHO</w:t>
      </w:r>
    </w:p>
    <w:p w14:paraId="35E975AE" w14:textId="708A6433" w:rsidR="0083673F" w:rsidRPr="004F68BE" w:rsidRDefault="00397E53" w:rsidP="00452EAC">
      <w:pPr>
        <w:spacing w:after="0" w:line="240" w:lineRule="auto"/>
        <w:ind w:firstLine="0"/>
        <w:jc w:val="center"/>
        <w:rPr>
          <w:rFonts w:cs="Open Sans"/>
        </w:rPr>
      </w:pPr>
      <w:r w:rsidRPr="004F68BE">
        <w:rPr>
          <w:rFonts w:cs="Open Sans"/>
        </w:rPr>
        <w:t>Diretor</w:t>
      </w:r>
      <w:r w:rsidR="00256D8D" w:rsidRPr="004F68BE">
        <w:rPr>
          <w:rFonts w:cs="Open Sans"/>
        </w:rPr>
        <w:t>a do Colégio VE</w:t>
      </w:r>
    </w:p>
    <w:p w14:paraId="0832FD27" w14:textId="77777777" w:rsidR="0083673F" w:rsidRPr="004F68BE" w:rsidRDefault="0083673F">
      <w:pPr>
        <w:suppressAutoHyphens w:val="0"/>
        <w:rPr>
          <w:rFonts w:cs="Open Sans"/>
        </w:rPr>
      </w:pPr>
      <w:r w:rsidRPr="004F68BE">
        <w:rPr>
          <w:rFonts w:cs="Open Sans"/>
        </w:rPr>
        <w:br w:type="page"/>
      </w:r>
    </w:p>
    <w:p w14:paraId="3F1C3A01" w14:textId="38838A98" w:rsidR="0083782F" w:rsidRPr="004F68BE" w:rsidRDefault="00AD1397" w:rsidP="007D6A3B">
      <w:pPr>
        <w:pStyle w:val="Ttulo1"/>
      </w:pPr>
      <w:r w:rsidRPr="004F68BE">
        <w:lastRenderedPageBreak/>
        <w:t xml:space="preserve">Proposta de </w:t>
      </w:r>
      <w:r w:rsidR="0083782F" w:rsidRPr="004F68BE">
        <w:t>Celebração</w:t>
      </w:r>
      <w:r w:rsidR="0083782F" w:rsidRPr="004F68BE">
        <w:rPr>
          <w:spacing w:val="-5"/>
        </w:rPr>
        <w:t xml:space="preserve"> </w:t>
      </w:r>
      <w:r w:rsidR="0083782F" w:rsidRPr="004F68BE">
        <w:t>de</w:t>
      </w:r>
      <w:r w:rsidR="0083782F" w:rsidRPr="004F68BE">
        <w:rPr>
          <w:spacing w:val="-3"/>
        </w:rPr>
        <w:t xml:space="preserve"> </w:t>
      </w:r>
      <w:r w:rsidR="0083782F" w:rsidRPr="004F68BE">
        <w:t>Convênio</w:t>
      </w:r>
    </w:p>
    <w:p w14:paraId="05423828" w14:textId="77777777" w:rsidR="0083782F" w:rsidRPr="007C79FA" w:rsidRDefault="0083782F" w:rsidP="0083782F">
      <w:pPr>
        <w:pStyle w:val="Corpodetexto"/>
        <w:rPr>
          <w:rFonts w:cs="Open Sans"/>
          <w:b/>
          <w:szCs w:val="18"/>
        </w:rPr>
      </w:pPr>
    </w:p>
    <w:p w14:paraId="6B7705DB" w14:textId="2EFF23F0" w:rsidR="0083782F" w:rsidRPr="004F68BE" w:rsidRDefault="00F325C9" w:rsidP="006B2713">
      <w:r w:rsidRPr="004F68BE">
        <w:t>O presente instrumento formaliza</w:t>
      </w:r>
      <w:r w:rsidR="0083782F" w:rsidRPr="004F68BE">
        <w:t xml:space="preserve"> </w:t>
      </w:r>
      <w:r w:rsidR="00E24C1A" w:rsidRPr="004F68BE">
        <w:t>a celebração de</w:t>
      </w:r>
      <w:r w:rsidR="0083782F" w:rsidRPr="004F68BE">
        <w:t xml:space="preserve"> convênio entre </w:t>
      </w:r>
      <w:r w:rsidR="00E24C1A" w:rsidRPr="004F68BE">
        <w:t>o</w:t>
      </w:r>
      <w:r w:rsidR="0083782F" w:rsidRPr="004F68BE">
        <w:rPr>
          <w:spacing w:val="1"/>
        </w:rPr>
        <w:t xml:space="preserve"> </w:t>
      </w:r>
      <w:r w:rsidR="00E24C1A" w:rsidRPr="004F68BE">
        <w:rPr>
          <w:b/>
        </w:rPr>
        <w:t xml:space="preserve">Colégio V.E. </w:t>
      </w:r>
      <w:r w:rsidR="00D346B4" w:rsidRPr="004F68BE">
        <w:rPr>
          <w:b/>
        </w:rPr>
        <w:t>L</w:t>
      </w:r>
      <w:r w:rsidR="004471A1">
        <w:rPr>
          <w:b/>
        </w:rPr>
        <w:t>tda.</w:t>
      </w:r>
      <w:r w:rsidR="00D346B4" w:rsidRPr="004F68BE">
        <w:rPr>
          <w:b/>
        </w:rPr>
        <w:t xml:space="preserve"> Me</w:t>
      </w:r>
      <w:r w:rsidR="0083782F" w:rsidRPr="004F68BE">
        <w:t>, inscrit</w:t>
      </w:r>
      <w:r w:rsidR="00E24C1A" w:rsidRPr="004F68BE">
        <w:t>o</w:t>
      </w:r>
      <w:r w:rsidR="0083782F" w:rsidRPr="004F68BE">
        <w:t xml:space="preserve"> sob o CNPJ </w:t>
      </w:r>
      <w:r w:rsidR="00D92D76" w:rsidRPr="004F68BE">
        <w:t>07.754.343</w:t>
      </w:r>
      <w:r w:rsidR="0083782F" w:rsidRPr="004F68BE">
        <w:t>/0001-</w:t>
      </w:r>
      <w:r w:rsidR="00D92D76" w:rsidRPr="004F68BE">
        <w:t>90</w:t>
      </w:r>
      <w:r w:rsidR="0083782F" w:rsidRPr="004F68BE">
        <w:t xml:space="preserve">, com sede situada à </w:t>
      </w:r>
      <w:r w:rsidR="00D92D76" w:rsidRPr="004F68BE">
        <w:t xml:space="preserve">Av. Pedro Machado, </w:t>
      </w:r>
      <w:r w:rsidR="0083782F" w:rsidRPr="004F68BE">
        <w:t>2</w:t>
      </w:r>
      <w:r w:rsidR="00D92D76" w:rsidRPr="004F68BE">
        <w:t>03</w:t>
      </w:r>
      <w:r w:rsidR="0083782F" w:rsidRPr="004F68BE">
        <w:t xml:space="preserve">, </w:t>
      </w:r>
      <w:r w:rsidR="00D92D76" w:rsidRPr="004F68BE">
        <w:t>Mogi Moderno, Mogi das Cruzes/SP</w:t>
      </w:r>
      <w:r w:rsidR="0083782F" w:rsidRPr="004F68BE">
        <w:t>,</w:t>
      </w:r>
      <w:r w:rsidR="00D92D76" w:rsidRPr="004F68BE">
        <w:t xml:space="preserve"> e a </w:t>
      </w:r>
      <w:r w:rsidR="00D92D76" w:rsidRPr="004F68BE">
        <w:rPr>
          <w:b/>
          <w:bCs/>
        </w:rPr>
        <w:t>Associação dos Servidores Municipais de Mogi das Cruzes</w:t>
      </w:r>
      <w:r w:rsidR="0083782F" w:rsidRPr="004F68BE">
        <w:t xml:space="preserve"> </w:t>
      </w:r>
      <w:r w:rsidR="00152033" w:rsidRPr="004F68BE">
        <w:rPr>
          <w:b/>
          <w:bCs/>
        </w:rPr>
        <w:t>(ASMMC)</w:t>
      </w:r>
      <w:r w:rsidR="00D92D76" w:rsidRPr="004F68BE">
        <w:t>, inscrita sob o CNPJ 54.783.725/0001-22</w:t>
      </w:r>
      <w:r w:rsidR="00D66C04" w:rsidRPr="004F68BE">
        <w:t xml:space="preserve"> </w:t>
      </w:r>
      <w:r w:rsidR="0083782F" w:rsidRPr="004F68BE">
        <w:t>e</w:t>
      </w:r>
      <w:r w:rsidR="0083782F" w:rsidRPr="004F68BE">
        <w:rPr>
          <w:spacing w:val="-2"/>
        </w:rPr>
        <w:t xml:space="preserve"> </w:t>
      </w:r>
      <w:r w:rsidR="0083782F" w:rsidRPr="004F68BE">
        <w:t>situada</w:t>
      </w:r>
      <w:r w:rsidR="0083782F" w:rsidRPr="004F68BE">
        <w:rPr>
          <w:spacing w:val="-2"/>
        </w:rPr>
        <w:t xml:space="preserve"> </w:t>
      </w:r>
      <w:r w:rsidR="0083782F" w:rsidRPr="004F68BE">
        <w:t>à</w:t>
      </w:r>
      <w:r w:rsidR="0083782F" w:rsidRPr="004F68BE">
        <w:rPr>
          <w:spacing w:val="-2"/>
        </w:rPr>
        <w:t xml:space="preserve"> </w:t>
      </w:r>
      <w:r w:rsidR="00D66C04" w:rsidRPr="004F68BE">
        <w:rPr>
          <w:spacing w:val="-2"/>
        </w:rPr>
        <w:t>Av. João XXIII, 500, Socorro, Mogi das Cruzes/SP</w:t>
      </w:r>
      <w:r w:rsidR="0083782F" w:rsidRPr="004F68BE">
        <w:t>.</w:t>
      </w:r>
    </w:p>
    <w:p w14:paraId="3DB1B5EF" w14:textId="5FC5E650" w:rsidR="0083782F" w:rsidRPr="004F68BE" w:rsidRDefault="0083782F" w:rsidP="006B2713">
      <w:pPr>
        <w:rPr>
          <w:sz w:val="28"/>
        </w:rPr>
      </w:pPr>
      <w:r w:rsidRPr="004F68BE">
        <w:t>As partes enunciadas, na melhor forma de direito, celebram o presente</w:t>
      </w:r>
      <w:r w:rsidRPr="004F68BE">
        <w:rPr>
          <w:spacing w:val="1"/>
        </w:rPr>
        <w:t xml:space="preserve"> </w:t>
      </w:r>
      <w:r w:rsidRPr="004F68BE">
        <w:t xml:space="preserve">instrumento de </w:t>
      </w:r>
      <w:r w:rsidRPr="004F68BE">
        <w:rPr>
          <w:b/>
        </w:rPr>
        <w:t xml:space="preserve">CONVÊNIO </w:t>
      </w:r>
      <w:r w:rsidR="004471A1">
        <w:t>conforme</w:t>
      </w:r>
      <w:r w:rsidRPr="004F68BE">
        <w:t xml:space="preserve"> as cláusulas e condições a seguir</w:t>
      </w:r>
      <w:r w:rsidR="00F325C9" w:rsidRPr="004F68BE">
        <w:t xml:space="preserve"> estabelecidas.</w:t>
      </w:r>
    </w:p>
    <w:p w14:paraId="5E394741" w14:textId="77777777" w:rsidR="00027163" w:rsidRPr="007C79FA" w:rsidRDefault="00027163" w:rsidP="005F3754">
      <w:pPr>
        <w:pStyle w:val="Corpodetexto"/>
        <w:jc w:val="both"/>
        <w:rPr>
          <w:rFonts w:cs="Open Sans"/>
          <w:szCs w:val="22"/>
        </w:rPr>
      </w:pPr>
    </w:p>
    <w:p w14:paraId="64D337EF" w14:textId="77777777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Pr="004F68BE">
        <w:t>PRIMEIRA</w:t>
      </w:r>
      <w:r w:rsidRPr="004F68BE">
        <w:rPr>
          <w:spacing w:val="-3"/>
        </w:rPr>
        <w:t xml:space="preserve"> </w:t>
      </w:r>
      <w:r w:rsidRPr="004F68BE">
        <w:t>–</w:t>
      </w:r>
      <w:r w:rsidRPr="004F68BE">
        <w:rPr>
          <w:spacing w:val="-2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OBJETO</w:t>
      </w:r>
    </w:p>
    <w:p w14:paraId="40D5105B" w14:textId="1AFF95E6" w:rsidR="0083782F" w:rsidRDefault="0083782F" w:rsidP="005F3754">
      <w:pPr>
        <w:pStyle w:val="Corpodetexto"/>
        <w:tabs>
          <w:tab w:val="left" w:pos="9002"/>
        </w:tabs>
        <w:spacing w:before="100"/>
        <w:jc w:val="both"/>
        <w:rPr>
          <w:rFonts w:cs="Open Sans"/>
        </w:rPr>
      </w:pPr>
      <w:r w:rsidRPr="004F68BE">
        <w:rPr>
          <w:rFonts w:cs="Open Sans"/>
        </w:rPr>
        <w:t xml:space="preserve">O presente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tem por objeto a concessão de desconto especial no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valor </w:t>
      </w:r>
      <w:r w:rsidR="00F325C9" w:rsidRPr="004F68BE">
        <w:rPr>
          <w:rFonts w:cs="Open Sans"/>
        </w:rPr>
        <w:t>da matrícula e mensalidades</w:t>
      </w:r>
      <w:r w:rsidR="00C4463C" w:rsidRPr="004F68BE">
        <w:rPr>
          <w:rFonts w:cs="Open Sans"/>
        </w:rPr>
        <w:t xml:space="preserve"> dos alunos</w:t>
      </w:r>
      <w:r w:rsidR="00F325C9" w:rsidRPr="004F68BE">
        <w:rPr>
          <w:rFonts w:cs="Open Sans"/>
        </w:rPr>
        <w:t xml:space="preserve"> </w:t>
      </w:r>
      <w:r w:rsidR="00C4463C" w:rsidRPr="004F68BE">
        <w:rPr>
          <w:rFonts w:cs="Open Sans"/>
        </w:rPr>
        <w:t>n</w:t>
      </w:r>
      <w:r w:rsidR="00F325C9" w:rsidRPr="004F68BE">
        <w:rPr>
          <w:rFonts w:cs="Open Sans"/>
        </w:rPr>
        <w:t xml:space="preserve">as diversas fases de ensino oferecidos pelo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>, nas seguintes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condições </w:t>
      </w:r>
      <w:r w:rsidR="003E6BC6" w:rsidRPr="004F68BE">
        <w:rPr>
          <w:rFonts w:cs="Open Sans"/>
        </w:rPr>
        <w:t xml:space="preserve">: 20% (vinte por cento) </w:t>
      </w:r>
      <w:r w:rsidR="00C4463C" w:rsidRPr="004F68BE">
        <w:rPr>
          <w:rFonts w:cs="Open Sans"/>
        </w:rPr>
        <w:t>para a</w:t>
      </w:r>
      <w:r w:rsidR="003E6BC6" w:rsidRPr="004F68BE">
        <w:rPr>
          <w:rFonts w:cs="Open Sans"/>
        </w:rPr>
        <w:t xml:space="preserve"> Educação Infantil, 25% (vinte e ci</w:t>
      </w:r>
      <w:r w:rsidR="00C4463C" w:rsidRPr="004F68BE">
        <w:rPr>
          <w:rFonts w:cs="Open Sans"/>
        </w:rPr>
        <w:t>nco por cento) para o Ensino Fundamental I (1º ao 5º ano),  30% (trinta por cento) para o Ensino Fundamental II (6º ao 9º ano) e 30% (trinta por cento) para o Ensino Médio (1º ao 3º ano).</w:t>
      </w:r>
    </w:p>
    <w:p w14:paraId="057E0EAC" w14:textId="77777777" w:rsidR="0083782F" w:rsidRPr="007C79FA" w:rsidRDefault="0083782F" w:rsidP="005F3754">
      <w:pPr>
        <w:pStyle w:val="Corpodetexto"/>
        <w:spacing w:after="0"/>
        <w:jc w:val="both"/>
        <w:rPr>
          <w:rFonts w:cs="Open Sans"/>
          <w:szCs w:val="32"/>
        </w:rPr>
      </w:pPr>
    </w:p>
    <w:p w14:paraId="50058971" w14:textId="77777777" w:rsidR="0083782F" w:rsidRPr="004F68BE" w:rsidRDefault="0083782F" w:rsidP="005F3754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Pr="004F68BE">
        <w:t>SEGUNDA</w:t>
      </w:r>
      <w:r w:rsidRPr="004F68BE">
        <w:rPr>
          <w:spacing w:val="-3"/>
        </w:rPr>
        <w:t xml:space="preserve"> </w:t>
      </w:r>
      <w:r w:rsidRPr="004F68BE">
        <w:t>–</w:t>
      </w:r>
      <w:r w:rsidRPr="004F68BE">
        <w:rPr>
          <w:spacing w:val="-2"/>
        </w:rPr>
        <w:t xml:space="preserve"> </w:t>
      </w:r>
      <w:r w:rsidRPr="004F68BE">
        <w:rPr>
          <w:u w:val="thick"/>
        </w:rPr>
        <w:t>DOS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BENEFICIÁRIOS</w:t>
      </w:r>
    </w:p>
    <w:p w14:paraId="4F93F9EA" w14:textId="1F8017D5" w:rsidR="0083782F" w:rsidRPr="004F68BE" w:rsidRDefault="0083782F" w:rsidP="005F3754">
      <w:pPr>
        <w:pStyle w:val="Corpodetexto"/>
        <w:spacing w:before="100" w:after="36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São beneficiários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todos</w:t>
      </w:r>
      <w:r w:rsidR="00C4463C" w:rsidRPr="004F68BE">
        <w:rPr>
          <w:rFonts w:cs="Open Sans"/>
        </w:rPr>
        <w:t xml:space="preserve"> os</w:t>
      </w:r>
      <w:r w:rsidRPr="004F68BE">
        <w:rPr>
          <w:rFonts w:cs="Open Sans"/>
        </w:rPr>
        <w:t xml:space="preserve"> associados</w:t>
      </w:r>
      <w:r w:rsidR="00C4463C" w:rsidRPr="004F68BE">
        <w:rPr>
          <w:rFonts w:cs="Open Sans"/>
        </w:rPr>
        <w:t xml:space="preserve"> </w:t>
      </w:r>
      <w:r w:rsidRPr="004F68BE">
        <w:rPr>
          <w:rFonts w:cs="Open Sans"/>
        </w:rPr>
        <w:t>d</w:t>
      </w:r>
      <w:r w:rsidR="00C4463C" w:rsidRPr="004F68BE">
        <w:rPr>
          <w:rFonts w:cs="Open Sans"/>
        </w:rPr>
        <w:t>a</w:t>
      </w:r>
      <w:r w:rsidRPr="004F68BE">
        <w:rPr>
          <w:rFonts w:cs="Open Sans"/>
        </w:rPr>
        <w:t xml:space="preserve"> </w:t>
      </w:r>
      <w:r w:rsidR="00C4463C" w:rsidRPr="004F68BE">
        <w:rPr>
          <w:rFonts w:cs="Open Sans"/>
          <w:b/>
        </w:rPr>
        <w:t>ASSOCIAÇÃO DOS SERVIDORES MUNICIPAIS DE MOGI DAS CRUZES</w:t>
      </w:r>
      <w:r w:rsidR="00200AF3" w:rsidRPr="004F68BE">
        <w:rPr>
          <w:rFonts w:cs="Open Sans"/>
          <w:b/>
        </w:rPr>
        <w:t xml:space="preserve"> (ASMMC)</w:t>
      </w:r>
      <w:r w:rsidRPr="004F68BE">
        <w:rPr>
          <w:rFonts w:cs="Open Sans"/>
        </w:rPr>
        <w:t>, bem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como</w:t>
      </w:r>
      <w:r w:rsidRPr="004F68BE">
        <w:rPr>
          <w:rFonts w:cs="Open Sans"/>
          <w:spacing w:val="-6"/>
        </w:rPr>
        <w:t xml:space="preserve"> </w:t>
      </w:r>
      <w:r w:rsidRPr="004F68BE">
        <w:rPr>
          <w:rFonts w:cs="Open Sans"/>
        </w:rPr>
        <w:t>seus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dependentes</w:t>
      </w:r>
      <w:r w:rsidR="00200AF3" w:rsidRPr="004F68BE">
        <w:rPr>
          <w:rFonts w:cs="Open Sans"/>
        </w:rPr>
        <w:t xml:space="preserve"> e agregados.</w:t>
      </w:r>
    </w:p>
    <w:p w14:paraId="193B11AC" w14:textId="21B40D31" w:rsidR="0083782F" w:rsidRPr="004F68BE" w:rsidRDefault="0083782F" w:rsidP="005F3754">
      <w:pPr>
        <w:pStyle w:val="Corpodetexto"/>
        <w:spacing w:line="360" w:lineRule="auto"/>
        <w:jc w:val="both"/>
        <w:rPr>
          <w:rFonts w:cs="Open Sans"/>
        </w:rPr>
      </w:pPr>
      <w:r w:rsidRPr="004F68BE">
        <w:rPr>
          <w:rFonts w:cs="Open Sans"/>
          <w:b/>
        </w:rPr>
        <w:t xml:space="preserve">PARÁGRAFO ÚNICO: </w:t>
      </w:r>
      <w:r w:rsidRPr="004F68BE">
        <w:rPr>
          <w:rFonts w:cs="Open Sans"/>
        </w:rPr>
        <w:t>A identificação</w:t>
      </w:r>
      <w:r w:rsidR="00152033" w:rsidRPr="004F68BE">
        <w:rPr>
          <w:rFonts w:cs="Open Sans"/>
        </w:rPr>
        <w:t>, junto a</w:t>
      </w:r>
      <w:r w:rsidR="00200AF3" w:rsidRPr="004F68BE">
        <w:rPr>
          <w:rFonts w:cs="Open Sans"/>
        </w:rPr>
        <w:t xml:space="preserve">o </w:t>
      </w:r>
      <w:r w:rsidR="00152033" w:rsidRPr="004F68BE">
        <w:rPr>
          <w:rFonts w:cs="Open Sans"/>
          <w:b/>
          <w:bCs/>
        </w:rPr>
        <w:t>COLÉGIO VE</w:t>
      </w:r>
      <w:r w:rsidR="00200AF3" w:rsidRPr="004F68BE">
        <w:rPr>
          <w:rFonts w:cs="Open Sans"/>
          <w:b/>
          <w:bCs/>
        </w:rPr>
        <w:t xml:space="preserve">, </w:t>
      </w:r>
      <w:r w:rsidRPr="004F68BE">
        <w:rPr>
          <w:rFonts w:cs="Open Sans"/>
        </w:rPr>
        <w:t>dos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beneficiários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se dará mediante a apresentação da</w:t>
      </w:r>
      <w:r w:rsidR="009D732A">
        <w:rPr>
          <w:rFonts w:cs="Open Sans"/>
        </w:rPr>
        <w:t xml:space="preserve"> carteira de </w:t>
      </w:r>
      <w:r w:rsidRPr="004F68BE">
        <w:rPr>
          <w:rFonts w:cs="Open Sans"/>
        </w:rPr>
        <w:t>sócio</w:t>
      </w:r>
      <w:r w:rsidR="00200AF3" w:rsidRPr="004F68BE">
        <w:rPr>
          <w:rFonts w:cs="Open Sans"/>
        </w:rPr>
        <w:t xml:space="preserve"> da </w:t>
      </w:r>
      <w:r w:rsidR="00200AF3" w:rsidRPr="004F68BE">
        <w:rPr>
          <w:rFonts w:cs="Open Sans"/>
          <w:b/>
          <w:bCs/>
        </w:rPr>
        <w:t>ASMMC</w:t>
      </w:r>
      <w:r w:rsidRPr="004F68BE">
        <w:rPr>
          <w:rFonts w:cs="Open Sans"/>
        </w:rPr>
        <w:t>.</w:t>
      </w:r>
    </w:p>
    <w:p w14:paraId="4270EEAF" w14:textId="20758B6A" w:rsidR="0083782F" w:rsidRPr="004F68BE" w:rsidRDefault="0083782F" w:rsidP="005F35DB">
      <w:pPr>
        <w:pStyle w:val="Ttulo2"/>
      </w:pPr>
      <w:r w:rsidRPr="004F68BE">
        <w:lastRenderedPageBreak/>
        <w:t>CLÁUSULA</w:t>
      </w:r>
      <w:r w:rsidRPr="004F68BE">
        <w:rPr>
          <w:spacing w:val="-2"/>
        </w:rPr>
        <w:t xml:space="preserve"> </w:t>
      </w:r>
      <w:r w:rsidR="00200AF3" w:rsidRPr="004F68BE">
        <w:t>TERCEIRA</w:t>
      </w:r>
      <w:r w:rsidRPr="004F68BE">
        <w:t xml:space="preserve"> –</w:t>
      </w:r>
      <w:r w:rsidRPr="004F68BE">
        <w:rPr>
          <w:spacing w:val="-1"/>
        </w:rPr>
        <w:t xml:space="preserve"> </w:t>
      </w:r>
      <w:r w:rsidRPr="004F68BE">
        <w:rPr>
          <w:u w:val="thick"/>
        </w:rPr>
        <w:t>DOS</w:t>
      </w:r>
      <w:r w:rsidRPr="004F68BE">
        <w:rPr>
          <w:spacing w:val="-3"/>
          <w:u w:val="thick"/>
        </w:rPr>
        <w:t xml:space="preserve"> </w:t>
      </w:r>
      <w:r w:rsidRPr="004F68BE">
        <w:rPr>
          <w:u w:val="thick"/>
        </w:rPr>
        <w:t>DESCONTOS</w:t>
      </w:r>
    </w:p>
    <w:p w14:paraId="3F8F2788" w14:textId="39FACBA0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Não haverá acúmulo do desconto concedido através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com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qualquer outro desconto que porventura vier a ser concedido ou estiver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>vigente em qualquer um</w:t>
      </w:r>
      <w:r w:rsidR="00200AF3" w:rsidRPr="004F68BE">
        <w:rPr>
          <w:rFonts w:cs="Open Sans"/>
        </w:rPr>
        <w:t xml:space="preserve"> dos demais parceiros do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 xml:space="preserve">. </w:t>
      </w:r>
    </w:p>
    <w:p w14:paraId="71EC516A" w14:textId="77777777" w:rsidR="0083782F" w:rsidRPr="007C79FA" w:rsidRDefault="0083782F" w:rsidP="007D6A3B">
      <w:pPr>
        <w:pStyle w:val="Corpodetexto"/>
        <w:spacing w:after="0"/>
        <w:jc w:val="both"/>
        <w:rPr>
          <w:rFonts w:cs="Open Sans"/>
          <w:szCs w:val="18"/>
        </w:rPr>
      </w:pPr>
    </w:p>
    <w:p w14:paraId="11FC3484" w14:textId="6B8DA0DD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2"/>
        </w:rPr>
        <w:t xml:space="preserve"> </w:t>
      </w:r>
      <w:r w:rsidR="00D22471">
        <w:t>QUARTA</w:t>
      </w:r>
      <w:r w:rsidRPr="004F68BE">
        <w:rPr>
          <w:spacing w:val="-2"/>
        </w:rPr>
        <w:t xml:space="preserve"> </w:t>
      </w:r>
      <w:r w:rsidRPr="004F68BE">
        <w:t>– DA</w:t>
      </w:r>
      <w:r w:rsidRPr="004F68BE">
        <w:rPr>
          <w:spacing w:val="-3"/>
        </w:rPr>
        <w:t xml:space="preserve"> </w:t>
      </w:r>
      <w:r w:rsidRPr="004F68BE">
        <w:t>SUSPENSÃO</w:t>
      </w:r>
      <w:r w:rsidRPr="004F68BE">
        <w:rPr>
          <w:spacing w:val="-3"/>
        </w:rPr>
        <w:t xml:space="preserve"> </w:t>
      </w:r>
      <w:r w:rsidRPr="004F68BE">
        <w:t>DOS</w:t>
      </w:r>
      <w:r w:rsidRPr="004F68BE">
        <w:rPr>
          <w:spacing w:val="-3"/>
        </w:rPr>
        <w:t xml:space="preserve"> </w:t>
      </w:r>
      <w:r w:rsidRPr="004F68BE">
        <w:t>DESCONTOS</w:t>
      </w:r>
    </w:p>
    <w:p w14:paraId="5C2D408D" w14:textId="6228F5AE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Os descontos concedidos por meio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>estarão</w:t>
      </w:r>
      <w:r w:rsidR="00EA17E6" w:rsidRPr="004F68BE">
        <w:rPr>
          <w:rFonts w:cs="Open Sans"/>
        </w:rPr>
        <w:t xml:space="preserve"> </w:t>
      </w:r>
      <w:r w:rsidRPr="004F68BE">
        <w:rPr>
          <w:rFonts w:cs="Open Sans"/>
          <w:spacing w:val="-72"/>
        </w:rPr>
        <w:t xml:space="preserve"> </w:t>
      </w:r>
      <w:r w:rsidR="00EA17E6" w:rsidRPr="004F68BE">
        <w:rPr>
          <w:rFonts w:cs="Open Sans"/>
          <w:spacing w:val="-72"/>
        </w:rPr>
        <w:t xml:space="preserve">   </w:t>
      </w:r>
      <w:r w:rsidRPr="004F68BE">
        <w:rPr>
          <w:rFonts w:cs="Open Sans"/>
        </w:rPr>
        <w:t>automaticamente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suspensos</w:t>
      </w:r>
      <w:r w:rsidRPr="004F68BE">
        <w:rPr>
          <w:rFonts w:cs="Open Sans"/>
          <w:spacing w:val="-1"/>
        </w:rPr>
        <w:t xml:space="preserve"> </w:t>
      </w:r>
      <w:r w:rsidRPr="004F68BE">
        <w:rPr>
          <w:rFonts w:cs="Open Sans"/>
        </w:rPr>
        <w:t>nas</w:t>
      </w:r>
      <w:r w:rsidRPr="004F68BE">
        <w:rPr>
          <w:rFonts w:cs="Open Sans"/>
          <w:spacing w:val="-1"/>
        </w:rPr>
        <w:t xml:space="preserve"> </w:t>
      </w:r>
      <w:r w:rsidRPr="004F68BE">
        <w:rPr>
          <w:rFonts w:cs="Open Sans"/>
        </w:rPr>
        <w:t>seguintes hipóteses:</w:t>
      </w:r>
    </w:p>
    <w:p w14:paraId="092E8976" w14:textId="067590D7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rescisão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 xml:space="preserve">deste </w:t>
      </w:r>
      <w:r w:rsidRPr="004F68BE">
        <w:rPr>
          <w:rFonts w:cs="Open Sans"/>
          <w:b/>
        </w:rPr>
        <w:t>CONVÊNIO</w:t>
      </w:r>
      <w:r w:rsidRPr="004F68BE">
        <w:rPr>
          <w:rFonts w:cs="Open Sans"/>
        </w:rPr>
        <w:t>;</w:t>
      </w:r>
    </w:p>
    <w:p w14:paraId="595C38F3" w14:textId="1E21F207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desligamento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do</w:t>
      </w:r>
      <w:r w:rsidRPr="004F68BE">
        <w:rPr>
          <w:rFonts w:cs="Open Sans"/>
          <w:spacing w:val="-3"/>
        </w:rPr>
        <w:t xml:space="preserve"> </w:t>
      </w:r>
      <w:r w:rsidRPr="004F68BE">
        <w:rPr>
          <w:rFonts w:cs="Open Sans"/>
        </w:rPr>
        <w:t>associado</w:t>
      </w:r>
      <w:r w:rsidRPr="004F68BE">
        <w:rPr>
          <w:rFonts w:cs="Open Sans"/>
          <w:spacing w:val="-2"/>
        </w:rPr>
        <w:t xml:space="preserve"> </w:t>
      </w:r>
      <w:r w:rsidR="00EA17E6" w:rsidRPr="004F68BE">
        <w:rPr>
          <w:rFonts w:cs="Open Sans"/>
        </w:rPr>
        <w:t xml:space="preserve">da </w:t>
      </w:r>
      <w:r w:rsidR="00EA17E6" w:rsidRPr="004F68BE">
        <w:rPr>
          <w:rFonts w:cs="Open Sans"/>
          <w:b/>
          <w:bCs/>
        </w:rPr>
        <w:t>ASMMC</w:t>
      </w:r>
      <w:r w:rsidRPr="004F68BE">
        <w:rPr>
          <w:rFonts w:cs="Open Sans"/>
        </w:rPr>
        <w:t>;</w:t>
      </w:r>
    </w:p>
    <w:p w14:paraId="4201AE40" w14:textId="77777777" w:rsidR="0083782F" w:rsidRPr="004F68BE" w:rsidRDefault="0083782F" w:rsidP="006B2713">
      <w:pPr>
        <w:pStyle w:val="PargrafodaLista"/>
        <w:numPr>
          <w:ilvl w:val="0"/>
          <w:numId w:val="3"/>
        </w:numPr>
        <w:tabs>
          <w:tab w:val="left" w:pos="1330"/>
        </w:tabs>
        <w:spacing w:line="300" w:lineRule="auto"/>
        <w:ind w:left="1418" w:hanging="709"/>
        <w:jc w:val="both"/>
        <w:rPr>
          <w:rFonts w:cs="Open Sans"/>
        </w:rPr>
      </w:pPr>
      <w:r w:rsidRPr="004F68BE">
        <w:rPr>
          <w:rFonts w:cs="Open Sans"/>
        </w:rPr>
        <w:t>caso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fortuito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ou</w:t>
      </w:r>
      <w:r w:rsidRPr="004F68BE">
        <w:rPr>
          <w:rFonts w:cs="Open Sans"/>
          <w:spacing w:val="-3"/>
        </w:rPr>
        <w:t xml:space="preserve"> </w:t>
      </w:r>
      <w:r w:rsidRPr="004F68BE">
        <w:rPr>
          <w:rFonts w:cs="Open Sans"/>
        </w:rPr>
        <w:t>força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maior.</w:t>
      </w:r>
    </w:p>
    <w:p w14:paraId="150A8942" w14:textId="77777777" w:rsidR="0083782F" w:rsidRPr="007D6A3B" w:rsidRDefault="0083782F" w:rsidP="005F3754">
      <w:pPr>
        <w:pStyle w:val="Corpodetexto"/>
        <w:spacing w:after="0"/>
        <w:jc w:val="both"/>
        <w:rPr>
          <w:rFonts w:cs="Open Sans"/>
          <w:szCs w:val="22"/>
        </w:rPr>
      </w:pPr>
    </w:p>
    <w:p w14:paraId="50406C7C" w14:textId="66A6E69B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D22471">
        <w:t>QUINTA</w:t>
      </w:r>
      <w:r w:rsidRPr="004F68BE">
        <w:rPr>
          <w:spacing w:val="-2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Pr="004F68BE">
        <w:rPr>
          <w:u w:val="thick"/>
        </w:rPr>
        <w:t>DA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CONTRAPARTIDA</w:t>
      </w:r>
    </w:p>
    <w:p w14:paraId="70EF2562" w14:textId="0B18A6D1" w:rsidR="00EA17E6" w:rsidRDefault="0083782F" w:rsidP="005F3754">
      <w:pPr>
        <w:pStyle w:val="Corpodetexto"/>
        <w:spacing w:before="100"/>
        <w:jc w:val="both"/>
        <w:rPr>
          <w:rFonts w:cs="Open Sans"/>
        </w:rPr>
      </w:pPr>
      <w:r w:rsidRPr="004F68BE">
        <w:rPr>
          <w:rFonts w:cs="Open Sans"/>
        </w:rPr>
        <w:t xml:space="preserve">Em contrapartida à concessão desses descontos, </w:t>
      </w:r>
      <w:r w:rsidR="00EA17E6" w:rsidRPr="004F68BE">
        <w:rPr>
          <w:rFonts w:cs="Open Sans"/>
        </w:rPr>
        <w:t xml:space="preserve">a </w:t>
      </w:r>
      <w:r w:rsidR="00EA17E6" w:rsidRPr="004F68BE">
        <w:rPr>
          <w:rFonts w:cs="Open Sans"/>
          <w:b/>
        </w:rPr>
        <w:t xml:space="preserve">ASMMC </w:t>
      </w:r>
      <w:r w:rsidRPr="004F68BE">
        <w:rPr>
          <w:rFonts w:cs="Open Sans"/>
        </w:rPr>
        <w:t>compromete-</w:t>
      </w:r>
      <w:r w:rsidRPr="004F68BE">
        <w:rPr>
          <w:rFonts w:cs="Open Sans"/>
          <w:spacing w:val="-72"/>
        </w:rPr>
        <w:t xml:space="preserve"> </w:t>
      </w:r>
      <w:r w:rsidRPr="004F68BE">
        <w:rPr>
          <w:rFonts w:cs="Open Sans"/>
        </w:rPr>
        <w:t>se a divulgar</w:t>
      </w:r>
      <w:r w:rsidR="00EA17E6" w:rsidRPr="004F68BE">
        <w:rPr>
          <w:rFonts w:cs="Open Sans"/>
        </w:rPr>
        <w:t xml:space="preserve"> em seus meios de comunicação (periódico, site, redes sociais)</w:t>
      </w:r>
      <w:r w:rsidRPr="004F68BE">
        <w:rPr>
          <w:rFonts w:cs="Open Sans"/>
        </w:rPr>
        <w:t xml:space="preserve"> a parceria com </w:t>
      </w:r>
      <w:r w:rsidR="00EA17E6" w:rsidRPr="004F68BE">
        <w:rPr>
          <w:rFonts w:cs="Open Sans"/>
        </w:rPr>
        <w:t xml:space="preserve">o </w:t>
      </w:r>
      <w:r w:rsidR="00152033" w:rsidRPr="004F68BE">
        <w:rPr>
          <w:rFonts w:cs="Open Sans"/>
          <w:b/>
          <w:bCs/>
        </w:rPr>
        <w:t>COLÉGIO VE</w:t>
      </w:r>
      <w:r w:rsidRPr="004F68BE">
        <w:rPr>
          <w:rFonts w:cs="Open Sans"/>
        </w:rPr>
        <w:t>, bem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como os descontos e vantagens instituídos por este </w:t>
      </w:r>
      <w:r w:rsidRPr="004F68BE">
        <w:rPr>
          <w:rFonts w:cs="Open Sans"/>
          <w:b/>
        </w:rPr>
        <w:t>CONVÊNIO</w:t>
      </w:r>
      <w:r w:rsidRPr="004F68BE">
        <w:rPr>
          <w:rFonts w:cs="Open Sans"/>
        </w:rPr>
        <w:t xml:space="preserve">. </w:t>
      </w:r>
    </w:p>
    <w:p w14:paraId="0E8D5ADD" w14:textId="77777777" w:rsidR="00027163" w:rsidRPr="007D6A3B" w:rsidRDefault="00027163" w:rsidP="007D6A3B">
      <w:pPr>
        <w:pStyle w:val="Ttulo1"/>
      </w:pPr>
    </w:p>
    <w:p w14:paraId="3D2AAA60" w14:textId="566F7FF9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4"/>
        </w:rPr>
        <w:t xml:space="preserve"> </w:t>
      </w:r>
      <w:r w:rsidR="00D22471">
        <w:t>SEXTA</w:t>
      </w:r>
      <w:r w:rsidRPr="004F68BE">
        <w:rPr>
          <w:spacing w:val="-2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="00C32BC6">
        <w:t>C</w:t>
      </w:r>
      <w:r w:rsidR="00C32BC6" w:rsidRPr="004F68BE">
        <w:t>O</w:t>
      </w:r>
      <w:r w:rsidR="00C32BC6">
        <w:t>MPROMISSOS DO COLÉGIO VE</w:t>
      </w:r>
    </w:p>
    <w:p w14:paraId="4282E21D" w14:textId="705499B8" w:rsidR="0083782F" w:rsidRPr="004F68BE" w:rsidRDefault="0083782F" w:rsidP="005F3754">
      <w:pPr>
        <w:spacing w:before="100"/>
        <w:jc w:val="both"/>
        <w:rPr>
          <w:rFonts w:cs="Open Sans"/>
        </w:rPr>
      </w:pPr>
      <w:r w:rsidRPr="004F68BE">
        <w:rPr>
          <w:rFonts w:cs="Open Sans"/>
        </w:rPr>
        <w:t>Por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sua</w:t>
      </w:r>
      <w:r w:rsidRPr="004F68BE">
        <w:rPr>
          <w:rFonts w:cs="Open Sans"/>
          <w:spacing w:val="-4"/>
        </w:rPr>
        <w:t xml:space="preserve"> </w:t>
      </w:r>
      <w:r w:rsidRPr="004F68BE">
        <w:rPr>
          <w:rFonts w:cs="Open Sans"/>
        </w:rPr>
        <w:t>vez,</w:t>
      </w:r>
      <w:r w:rsidRPr="004F68BE">
        <w:rPr>
          <w:rFonts w:cs="Open Sans"/>
          <w:spacing w:val="-2"/>
        </w:rPr>
        <w:t xml:space="preserve"> </w:t>
      </w:r>
      <w:r w:rsidR="00EA17E6" w:rsidRPr="004F68BE">
        <w:rPr>
          <w:rFonts w:cs="Open Sans"/>
        </w:rPr>
        <w:t xml:space="preserve">o </w:t>
      </w:r>
      <w:r w:rsidR="00EA17E6" w:rsidRPr="004F68BE">
        <w:rPr>
          <w:rFonts w:cs="Open Sans"/>
          <w:b/>
          <w:bCs/>
        </w:rPr>
        <w:t xml:space="preserve">COLÉGIO VE </w:t>
      </w:r>
      <w:r w:rsidRPr="004F68BE">
        <w:rPr>
          <w:rFonts w:cs="Open Sans"/>
        </w:rPr>
        <w:t>compromete-se</w:t>
      </w:r>
      <w:r w:rsidRPr="004F68BE">
        <w:rPr>
          <w:rFonts w:cs="Open Sans"/>
          <w:spacing w:val="-2"/>
        </w:rPr>
        <w:t xml:space="preserve"> </w:t>
      </w:r>
      <w:r w:rsidRPr="004F68BE">
        <w:rPr>
          <w:rFonts w:cs="Open Sans"/>
        </w:rPr>
        <w:t>a:</w:t>
      </w:r>
    </w:p>
    <w:p w14:paraId="7BBD0602" w14:textId="2668FAD1" w:rsidR="0083782F" w:rsidRPr="007D6A3B" w:rsidRDefault="0083782F" w:rsidP="0066700B">
      <w:pPr>
        <w:pStyle w:val="ListaCVE"/>
      </w:pPr>
      <w:r w:rsidRPr="007D6A3B">
        <w:t>Oferecer</w:t>
      </w:r>
      <w:r w:rsidRPr="007D6A3B">
        <w:rPr>
          <w:spacing w:val="-5"/>
        </w:rPr>
        <w:t xml:space="preserve"> </w:t>
      </w:r>
      <w:r w:rsidRPr="007D6A3B">
        <w:t>desconto</w:t>
      </w:r>
      <w:r w:rsidRPr="007D6A3B">
        <w:rPr>
          <w:spacing w:val="-4"/>
        </w:rPr>
        <w:t xml:space="preserve"> </w:t>
      </w:r>
      <w:r w:rsidRPr="007D6A3B">
        <w:t>sobre</w:t>
      </w:r>
      <w:r w:rsidRPr="007D6A3B">
        <w:rPr>
          <w:spacing w:val="-4"/>
        </w:rPr>
        <w:t xml:space="preserve"> </w:t>
      </w:r>
      <w:r w:rsidR="00152033" w:rsidRPr="007D6A3B">
        <w:t>o</w:t>
      </w:r>
      <w:r w:rsidR="00152033" w:rsidRPr="007D6A3B">
        <w:rPr>
          <w:spacing w:val="1"/>
        </w:rPr>
        <w:t xml:space="preserve"> </w:t>
      </w:r>
      <w:r w:rsidR="00152033" w:rsidRPr="007D6A3B">
        <w:t xml:space="preserve">valor da matrícula e mensalidades dos alunos nas diversas fases de ensino oferecidos pelo </w:t>
      </w:r>
      <w:r w:rsidR="00152033" w:rsidRPr="007D6A3B">
        <w:rPr>
          <w:b/>
          <w:bCs/>
        </w:rPr>
        <w:t>COLÉGIO VE</w:t>
      </w:r>
      <w:r w:rsidRPr="007D6A3B">
        <w:t>,</w:t>
      </w:r>
      <w:r w:rsidRPr="007D6A3B">
        <w:rPr>
          <w:spacing w:val="-4"/>
        </w:rPr>
        <w:t xml:space="preserve"> </w:t>
      </w:r>
      <w:r w:rsidRPr="007D6A3B">
        <w:t>conforme</w:t>
      </w:r>
      <w:r w:rsidRPr="007D6A3B">
        <w:rPr>
          <w:spacing w:val="-3"/>
        </w:rPr>
        <w:t xml:space="preserve"> </w:t>
      </w:r>
      <w:r w:rsidRPr="007D6A3B">
        <w:t>discriminado</w:t>
      </w:r>
      <w:r w:rsidRPr="007D6A3B">
        <w:rPr>
          <w:spacing w:val="-6"/>
        </w:rPr>
        <w:t xml:space="preserve"> </w:t>
      </w:r>
      <w:r w:rsidRPr="007D6A3B">
        <w:t>na</w:t>
      </w:r>
      <w:r w:rsidRPr="007D6A3B">
        <w:rPr>
          <w:spacing w:val="-5"/>
        </w:rPr>
        <w:t xml:space="preserve"> </w:t>
      </w:r>
      <w:r w:rsidRPr="007D6A3B">
        <w:t>cláusula</w:t>
      </w:r>
      <w:r w:rsidRPr="007D6A3B">
        <w:rPr>
          <w:spacing w:val="-5"/>
        </w:rPr>
        <w:t xml:space="preserve"> </w:t>
      </w:r>
      <w:r w:rsidRPr="007D6A3B">
        <w:t>primeira;</w:t>
      </w:r>
    </w:p>
    <w:p w14:paraId="1FE73CF4" w14:textId="443EA0D4" w:rsidR="0083782F" w:rsidRPr="004F68BE" w:rsidRDefault="0083782F" w:rsidP="0066700B">
      <w:pPr>
        <w:pStyle w:val="ListaCVE"/>
      </w:pPr>
      <w:r w:rsidRPr="004F68BE">
        <w:t>Fixar no interior do estabelecimento, em local visível, cartaz</w:t>
      </w:r>
      <w:r w:rsidRPr="004F68BE">
        <w:rPr>
          <w:spacing w:val="1"/>
        </w:rPr>
        <w:t xml:space="preserve"> </w:t>
      </w:r>
      <w:r w:rsidRPr="004F68BE">
        <w:t xml:space="preserve">confeccionado pelo </w:t>
      </w:r>
      <w:r w:rsidR="00152033" w:rsidRPr="004F68BE">
        <w:rPr>
          <w:b/>
        </w:rPr>
        <w:t>COLÉGIO VE</w:t>
      </w:r>
      <w:r w:rsidRPr="004F68BE">
        <w:rPr>
          <w:b/>
        </w:rPr>
        <w:t xml:space="preserve"> </w:t>
      </w:r>
      <w:r w:rsidRPr="004F68BE">
        <w:t>que informe a existência deste</w:t>
      </w:r>
      <w:r w:rsidR="00152033" w:rsidRPr="004F68BE">
        <w:t xml:space="preserve"> </w:t>
      </w:r>
      <w:r w:rsidRPr="004F68BE">
        <w:rPr>
          <w:spacing w:val="-72"/>
        </w:rPr>
        <w:t xml:space="preserve"> </w:t>
      </w:r>
      <w:r w:rsidRPr="004F68BE">
        <w:rPr>
          <w:b/>
        </w:rPr>
        <w:t>CONVÊNIO</w:t>
      </w:r>
      <w:r w:rsidR="00B6576B">
        <w:rPr>
          <w:b/>
        </w:rPr>
        <w:t xml:space="preserve">, </w:t>
      </w:r>
      <w:r w:rsidR="00B6576B">
        <w:rPr>
          <w:bCs/>
        </w:rPr>
        <w:t>além da divulgação em nossas mídias sociais (site e redes socias)</w:t>
      </w:r>
      <w:r w:rsidR="00B6576B" w:rsidRPr="004F68BE">
        <w:t>;</w:t>
      </w:r>
    </w:p>
    <w:p w14:paraId="506E284B" w14:textId="6F4C73BE" w:rsidR="0083782F" w:rsidRPr="0066700B" w:rsidRDefault="0083782F" w:rsidP="0066700B">
      <w:pPr>
        <w:pStyle w:val="ListaCVE"/>
        <w:rPr>
          <w:sz w:val="28"/>
        </w:rPr>
      </w:pPr>
      <w:r w:rsidRPr="004F68BE">
        <w:lastRenderedPageBreak/>
        <w:t>Fornecer todas as informações solicitadas pel</w:t>
      </w:r>
      <w:r w:rsidR="006D11F0" w:rsidRPr="004F68BE">
        <w:t>a</w:t>
      </w:r>
      <w:r w:rsidRPr="004F68BE">
        <w:t xml:space="preserve"> </w:t>
      </w:r>
      <w:r w:rsidR="006D11F0" w:rsidRPr="004F68BE">
        <w:rPr>
          <w:b/>
        </w:rPr>
        <w:t>ASMMC</w:t>
      </w:r>
      <w:r w:rsidRPr="004F68BE">
        <w:rPr>
          <w:b/>
        </w:rPr>
        <w:t xml:space="preserve"> </w:t>
      </w:r>
      <w:r w:rsidRPr="004F68BE">
        <w:t>para</w:t>
      </w:r>
      <w:r w:rsidRPr="004F68BE">
        <w:rPr>
          <w:spacing w:val="1"/>
        </w:rPr>
        <w:t xml:space="preserve"> </w:t>
      </w:r>
      <w:r w:rsidRPr="004F68BE">
        <w:t xml:space="preserve">divulgação deste </w:t>
      </w:r>
      <w:r w:rsidRPr="004F68BE">
        <w:rPr>
          <w:b/>
        </w:rPr>
        <w:t xml:space="preserve">CONVÊNIO </w:t>
      </w:r>
      <w:r w:rsidRPr="004F68BE">
        <w:t>e mant</w:t>
      </w:r>
      <w:r w:rsidR="006D11F0" w:rsidRPr="004F68BE">
        <w:t xml:space="preserve">ê-la </w:t>
      </w:r>
      <w:r w:rsidRPr="004F68BE">
        <w:t>informad</w:t>
      </w:r>
      <w:r w:rsidR="006D11F0" w:rsidRPr="004F68BE">
        <w:t>a</w:t>
      </w:r>
      <w:r w:rsidR="00152033" w:rsidRPr="004F68BE">
        <w:t xml:space="preserve"> </w:t>
      </w:r>
      <w:r w:rsidRPr="004F68BE">
        <w:rPr>
          <w:spacing w:val="-72"/>
        </w:rPr>
        <w:t xml:space="preserve"> </w:t>
      </w:r>
      <w:r w:rsidRPr="004F68BE">
        <w:t>sobre</w:t>
      </w:r>
      <w:r w:rsidRPr="004F68BE">
        <w:rPr>
          <w:spacing w:val="-1"/>
        </w:rPr>
        <w:t xml:space="preserve"> </w:t>
      </w:r>
      <w:r w:rsidRPr="004F68BE">
        <w:t>alterações de</w:t>
      </w:r>
      <w:r w:rsidRPr="004F68BE">
        <w:rPr>
          <w:spacing w:val="-1"/>
        </w:rPr>
        <w:t xml:space="preserve"> </w:t>
      </w:r>
      <w:r w:rsidRPr="004F68BE">
        <w:t>endereço,</w:t>
      </w:r>
      <w:r w:rsidRPr="004F68BE">
        <w:rPr>
          <w:spacing w:val="-2"/>
        </w:rPr>
        <w:t xml:space="preserve"> </w:t>
      </w:r>
      <w:r w:rsidRPr="004F68BE">
        <w:t>telefone,</w:t>
      </w:r>
      <w:r w:rsidRPr="004F68BE">
        <w:rPr>
          <w:spacing w:val="-1"/>
        </w:rPr>
        <w:t xml:space="preserve"> </w:t>
      </w:r>
      <w:r w:rsidRPr="004F68BE">
        <w:t>entre</w:t>
      </w:r>
      <w:r w:rsidRPr="004F68BE">
        <w:rPr>
          <w:spacing w:val="-1"/>
        </w:rPr>
        <w:t xml:space="preserve"> </w:t>
      </w:r>
      <w:r w:rsidRPr="004F68BE">
        <w:t>outros</w:t>
      </w:r>
      <w:r w:rsidR="004A1513" w:rsidRPr="004F68BE">
        <w:t>.</w:t>
      </w:r>
    </w:p>
    <w:p w14:paraId="630130DD" w14:textId="77777777" w:rsidR="0066700B" w:rsidRPr="004F68BE" w:rsidRDefault="0066700B" w:rsidP="0066700B">
      <w:pPr>
        <w:pStyle w:val="ListaCVE"/>
        <w:numPr>
          <w:ilvl w:val="0"/>
          <w:numId w:val="0"/>
        </w:numPr>
        <w:ind w:left="1276"/>
        <w:rPr>
          <w:sz w:val="28"/>
        </w:rPr>
      </w:pPr>
    </w:p>
    <w:p w14:paraId="58C13AD8" w14:textId="14083C57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D22471">
        <w:t>SÉTIMA</w:t>
      </w:r>
      <w:r w:rsidRPr="004F68BE">
        <w:rPr>
          <w:spacing w:val="-5"/>
        </w:rPr>
        <w:t xml:space="preserve"> </w:t>
      </w:r>
      <w:r w:rsidRPr="004F68BE">
        <w:t>–</w:t>
      </w:r>
      <w:r w:rsidRPr="004F68BE">
        <w:rPr>
          <w:spacing w:val="-1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ADITAMENTO</w:t>
      </w:r>
    </w:p>
    <w:p w14:paraId="23A9E544" w14:textId="76860575" w:rsidR="0083782F" w:rsidRPr="004F68BE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 xml:space="preserve">Ressalvas as cláusulas básicas, as condições deste </w:t>
      </w:r>
      <w:r w:rsidRPr="004F68BE">
        <w:rPr>
          <w:rFonts w:cs="Open Sans"/>
          <w:b/>
        </w:rPr>
        <w:t xml:space="preserve">CONVÊNIO </w:t>
      </w:r>
      <w:r w:rsidRPr="004F68BE">
        <w:rPr>
          <w:rFonts w:cs="Open Sans"/>
        </w:rPr>
        <w:t xml:space="preserve">poderão </w:t>
      </w:r>
      <w:r w:rsidR="004A1513" w:rsidRPr="004F68BE">
        <w:rPr>
          <w:rFonts w:cs="Open Sans"/>
        </w:rPr>
        <w:t xml:space="preserve">ser alteradas </w:t>
      </w:r>
      <w:r w:rsidR="004A1513" w:rsidRPr="004F68BE">
        <w:rPr>
          <w:rFonts w:cs="Open Sans"/>
          <w:spacing w:val="-72"/>
        </w:rPr>
        <w:t xml:space="preserve">    </w:t>
      </w:r>
      <w:r w:rsidRPr="004F68BE">
        <w:rPr>
          <w:rFonts w:cs="Open Sans"/>
        </w:rPr>
        <w:t>mediante aditamento.</w:t>
      </w:r>
    </w:p>
    <w:p w14:paraId="47CD2729" w14:textId="77777777" w:rsidR="0083782F" w:rsidRPr="007C79FA" w:rsidRDefault="0083782F" w:rsidP="005F3754">
      <w:pPr>
        <w:pStyle w:val="Corpodetexto"/>
        <w:spacing w:after="0"/>
        <w:jc w:val="both"/>
        <w:rPr>
          <w:rFonts w:cs="Open Sans"/>
          <w:szCs w:val="22"/>
        </w:rPr>
      </w:pPr>
    </w:p>
    <w:p w14:paraId="5AFE39B9" w14:textId="346E6370" w:rsidR="0083782F" w:rsidRPr="004F68BE" w:rsidRDefault="0083782F" w:rsidP="005F35DB">
      <w:pPr>
        <w:pStyle w:val="Ttulo2"/>
      </w:pPr>
      <w:r w:rsidRPr="004F68BE">
        <w:t>CLÁUSULA</w:t>
      </w:r>
      <w:r w:rsidRPr="004F68BE">
        <w:rPr>
          <w:spacing w:val="-3"/>
        </w:rPr>
        <w:t xml:space="preserve"> </w:t>
      </w:r>
      <w:r w:rsidR="00C32BC6">
        <w:t>OITAVA</w:t>
      </w:r>
      <w:r w:rsidRPr="004F68BE">
        <w:rPr>
          <w:spacing w:val="-1"/>
        </w:rPr>
        <w:t xml:space="preserve"> </w:t>
      </w:r>
      <w:r w:rsidRPr="004F68BE">
        <w:t>–</w:t>
      </w:r>
      <w:r w:rsidRPr="004F68BE">
        <w:rPr>
          <w:spacing w:val="-3"/>
        </w:rPr>
        <w:t xml:space="preserve"> </w:t>
      </w:r>
      <w:r w:rsidRPr="004F68BE">
        <w:rPr>
          <w:u w:val="thick"/>
        </w:rPr>
        <w:t>DO</w:t>
      </w:r>
      <w:r w:rsidRPr="004F68BE">
        <w:rPr>
          <w:spacing w:val="-4"/>
          <w:u w:val="thick"/>
        </w:rPr>
        <w:t xml:space="preserve"> </w:t>
      </w:r>
      <w:r w:rsidRPr="004F68BE">
        <w:rPr>
          <w:u w:val="thick"/>
        </w:rPr>
        <w:t>PRAZO</w:t>
      </w:r>
    </w:p>
    <w:p w14:paraId="304F162E" w14:textId="31DFAEAF" w:rsidR="0083782F" w:rsidRDefault="0083782F" w:rsidP="005F3754">
      <w:pPr>
        <w:pStyle w:val="Corpodetexto"/>
        <w:spacing w:before="100" w:line="360" w:lineRule="auto"/>
        <w:jc w:val="both"/>
        <w:rPr>
          <w:rFonts w:cs="Open Sans"/>
        </w:rPr>
      </w:pPr>
      <w:r w:rsidRPr="004F68BE">
        <w:rPr>
          <w:rFonts w:cs="Open Sans"/>
        </w:rPr>
        <w:t>O prazo deste convênio é indeterminado, tendo validade somente a partir da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data de sua assinatura, podendo, todavia, ser </w:t>
      </w:r>
      <w:r w:rsidR="004A1513" w:rsidRPr="004F68BE">
        <w:rPr>
          <w:rFonts w:cs="Open Sans"/>
        </w:rPr>
        <w:t>rescindido</w:t>
      </w:r>
      <w:r w:rsidRPr="004F68BE">
        <w:rPr>
          <w:rFonts w:cs="Open Sans"/>
        </w:rPr>
        <w:t xml:space="preserve"> a qualquer tempo,</w:t>
      </w:r>
      <w:r w:rsidRPr="004F68BE">
        <w:rPr>
          <w:rFonts w:cs="Open Sans"/>
          <w:spacing w:val="1"/>
        </w:rPr>
        <w:t xml:space="preserve"> </w:t>
      </w:r>
      <w:r w:rsidRPr="004F68BE">
        <w:rPr>
          <w:rFonts w:cs="Open Sans"/>
        </w:rPr>
        <w:t xml:space="preserve">por qualquer das partes, sempre por escrito com uma antecedência mínima </w:t>
      </w:r>
      <w:r w:rsidR="00DB30EA">
        <w:rPr>
          <w:rFonts w:cs="Open Sans"/>
        </w:rPr>
        <w:t xml:space="preserve">de 30 </w:t>
      </w:r>
      <w:r w:rsidRPr="004F68BE">
        <w:rPr>
          <w:rFonts w:cs="Open Sans"/>
        </w:rPr>
        <w:t>(trinta) dias.</w:t>
      </w:r>
    </w:p>
    <w:p w14:paraId="2EED4A86" w14:textId="77777777" w:rsidR="004A1513" w:rsidRPr="004F68BE" w:rsidRDefault="004A1513" w:rsidP="0083782F">
      <w:pPr>
        <w:pStyle w:val="Corpodetexto"/>
        <w:rPr>
          <w:rFonts w:cs="Open Sans"/>
          <w:sz w:val="36"/>
        </w:rPr>
      </w:pPr>
    </w:p>
    <w:p w14:paraId="49A73E64" w14:textId="5DA07C56" w:rsidR="0083782F" w:rsidRDefault="004A1513" w:rsidP="005F35DB">
      <w:pPr>
        <w:pStyle w:val="Corpodetexto"/>
        <w:tabs>
          <w:tab w:val="left" w:pos="3580"/>
          <w:tab w:val="left" w:pos="5690"/>
          <w:tab w:val="left" w:pos="7209"/>
        </w:tabs>
        <w:rPr>
          <w:rFonts w:cs="Open Sans"/>
        </w:rPr>
      </w:pPr>
      <w:r w:rsidRPr="004F68BE">
        <w:rPr>
          <w:rFonts w:cs="Open Sans"/>
        </w:rPr>
        <w:t>Mogi das Cruzes</w:t>
      </w:r>
      <w:r w:rsidR="0083782F" w:rsidRPr="004F68BE">
        <w:rPr>
          <w:rFonts w:cs="Open Sans"/>
        </w:rPr>
        <w:t>,</w:t>
      </w:r>
      <w:r w:rsidR="0083782F" w:rsidRPr="004F68BE">
        <w:rPr>
          <w:rFonts w:cs="Open Sans"/>
          <w:u w:val="single"/>
        </w:rPr>
        <w:tab/>
      </w:r>
      <w:r w:rsidR="0083782F" w:rsidRPr="004F68BE">
        <w:rPr>
          <w:rFonts w:cs="Open Sans"/>
        </w:rPr>
        <w:t>de</w:t>
      </w:r>
      <w:r w:rsidR="0083782F" w:rsidRPr="004F68BE">
        <w:rPr>
          <w:rFonts w:cs="Open Sans"/>
          <w:u w:val="single"/>
        </w:rPr>
        <w:tab/>
      </w:r>
      <w:r w:rsidRPr="004F68BE">
        <w:rPr>
          <w:rFonts w:cs="Open Sans"/>
        </w:rPr>
        <w:t>de 2022.</w:t>
      </w:r>
    </w:p>
    <w:p w14:paraId="70CEDAD6" w14:textId="77777777" w:rsidR="007C79FA" w:rsidRPr="004F68BE" w:rsidRDefault="007C79FA" w:rsidP="0083782F">
      <w:pPr>
        <w:pStyle w:val="Corpodetexto"/>
        <w:tabs>
          <w:tab w:val="left" w:pos="3580"/>
          <w:tab w:val="left" w:pos="5690"/>
          <w:tab w:val="left" w:pos="7209"/>
        </w:tabs>
        <w:ind w:left="622"/>
        <w:rPr>
          <w:rFonts w:cs="Open Sans"/>
        </w:rPr>
      </w:pPr>
    </w:p>
    <w:p w14:paraId="30116B14" w14:textId="7167A2E3" w:rsidR="0083782F" w:rsidRDefault="0083782F" w:rsidP="0083782F">
      <w:pPr>
        <w:pStyle w:val="Corpodetexto"/>
        <w:rPr>
          <w:rFonts w:cs="Open Sans"/>
          <w:sz w:val="20"/>
        </w:rPr>
      </w:pPr>
    </w:p>
    <w:p w14:paraId="2FE0C98A" w14:textId="77777777" w:rsidR="007C79FA" w:rsidRPr="004F68BE" w:rsidRDefault="007C79FA" w:rsidP="0083782F">
      <w:pPr>
        <w:pStyle w:val="Corpodetexto"/>
        <w:rPr>
          <w:rFonts w:cs="Open Sans"/>
          <w:sz w:val="20"/>
        </w:rPr>
      </w:pPr>
    </w:p>
    <w:p w14:paraId="247D453C" w14:textId="1F5A4A90" w:rsidR="0083782F" w:rsidRPr="004F68BE" w:rsidRDefault="0083782F" w:rsidP="0083782F">
      <w:pPr>
        <w:pStyle w:val="Corpodetexto"/>
        <w:spacing w:before="5"/>
        <w:rPr>
          <w:rFonts w:cs="Open Sans"/>
          <w:sz w:val="22"/>
        </w:rPr>
      </w:pPr>
      <w:r w:rsidRPr="004F68BE">
        <w:rPr>
          <w:rFonts w:cs="Open Sans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261F5F9" wp14:editId="56C003B0">
                <wp:simplePos x="0" y="0"/>
                <wp:positionH relativeFrom="page">
                  <wp:posOffset>1080770</wp:posOffset>
                </wp:positionH>
                <wp:positionV relativeFrom="paragraph">
                  <wp:posOffset>201930</wp:posOffset>
                </wp:positionV>
                <wp:extent cx="2162810" cy="1270"/>
                <wp:effectExtent l="13970" t="8255" r="13970" b="9525"/>
                <wp:wrapTopAndBottom/>
                <wp:docPr id="12" name="Forma Liv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8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406"/>
                            <a:gd name="T2" fmla="+- 0 5108 1702"/>
                            <a:gd name="T3" fmla="*/ T2 w 3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6">
                              <a:moveTo>
                                <a:pt x="0" y="0"/>
                              </a:moveTo>
                              <a:lnTo>
                                <a:pt x="340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6DF68" id="Forma Livre: Forma 12" o:spid="_x0000_s1026" style="position:absolute;margin-left:85.1pt;margin-top:15.9pt;width:170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" path="m,l3406,e" filled="f" strokeweight=".26669mm">
                <v:path arrowok="t" o:connecttype="custom" o:connectlocs="0,0;2162810,0" o:connectangles="0,0"/>
                <w10:wrap type="topAndBottom" anchorx="page"/>
              </v:shape>
            </w:pict>
          </mc:Fallback>
        </mc:AlternateContent>
      </w:r>
    </w:p>
    <w:p w14:paraId="5BA7BC6B" w14:textId="2B02A8F2" w:rsidR="004A1513" w:rsidRPr="004F68BE" w:rsidRDefault="004A1513" w:rsidP="006B2713">
      <w:pPr>
        <w:spacing w:before="130" w:after="0" w:line="240" w:lineRule="auto"/>
        <w:ind w:firstLine="0"/>
        <w:rPr>
          <w:rFonts w:cs="Open Sans"/>
          <w:b/>
        </w:rPr>
      </w:pPr>
      <w:r w:rsidRPr="004F68BE">
        <w:rPr>
          <w:rFonts w:cs="Open Sans"/>
          <w:b/>
        </w:rPr>
        <w:t>Colégio VE</w:t>
      </w:r>
    </w:p>
    <w:p w14:paraId="121C2A67" w14:textId="63D7803D" w:rsidR="00406F54" w:rsidRPr="003F0A45" w:rsidRDefault="00406F54" w:rsidP="003F0A45">
      <w:pPr>
        <w:tabs>
          <w:tab w:val="left" w:pos="2977"/>
        </w:tabs>
        <w:spacing w:before="130" w:after="0" w:line="240" w:lineRule="auto"/>
        <w:ind w:firstLine="0"/>
        <w:rPr>
          <w:rFonts w:cs="Open Sans"/>
          <w:spacing w:val="1"/>
        </w:rPr>
      </w:pPr>
      <w:r w:rsidRPr="004F68BE">
        <w:rPr>
          <w:rFonts w:cs="Open Sans"/>
          <w:bCs/>
        </w:rPr>
        <w:t>Diretora</w:t>
      </w:r>
      <w:r w:rsidR="004A1513" w:rsidRPr="004F68BE">
        <w:rPr>
          <w:rFonts w:cs="Open Sans"/>
          <w:bCs/>
        </w:rPr>
        <w:t xml:space="preserve">: </w:t>
      </w:r>
      <w:r w:rsidRPr="004F68BE">
        <w:rPr>
          <w:rFonts w:cs="Open Sans"/>
          <w:bCs/>
        </w:rPr>
        <w:t>Sra. Michele Paiva Miho</w:t>
      </w:r>
    </w:p>
    <w:p w14:paraId="76095A30" w14:textId="5FD5EA3B" w:rsidR="007C79FA" w:rsidRDefault="007C79FA" w:rsidP="00027163">
      <w:pPr>
        <w:spacing w:before="130" w:after="0" w:line="240" w:lineRule="auto"/>
        <w:ind w:left="624"/>
        <w:rPr>
          <w:rFonts w:cs="Open Sans"/>
        </w:rPr>
      </w:pPr>
    </w:p>
    <w:p w14:paraId="2C87D0F2" w14:textId="77777777" w:rsidR="007C79FA" w:rsidRPr="004F68BE" w:rsidRDefault="007C79FA" w:rsidP="00027163">
      <w:pPr>
        <w:spacing w:before="130" w:after="0" w:line="240" w:lineRule="auto"/>
        <w:ind w:left="624"/>
        <w:rPr>
          <w:rFonts w:cs="Open Sans"/>
        </w:rPr>
      </w:pPr>
    </w:p>
    <w:p w14:paraId="61F15DB5" w14:textId="4C632200" w:rsidR="0083782F" w:rsidRPr="004F68BE" w:rsidRDefault="0083782F" w:rsidP="006B2713">
      <w:pPr>
        <w:spacing w:before="130" w:after="0" w:line="240" w:lineRule="auto"/>
        <w:ind w:firstLine="0"/>
        <w:rPr>
          <w:rFonts w:cs="Open Sans"/>
          <w:b/>
          <w:bCs/>
        </w:rPr>
      </w:pPr>
      <w:r w:rsidRPr="004F68BE">
        <w:rPr>
          <w:rFonts w:cs="Open Sans"/>
          <w:b/>
          <w:bCs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325F0A2" wp14:editId="40A61D3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2162810" cy="1270"/>
                <wp:effectExtent l="13970" t="12065" r="13970" b="5715"/>
                <wp:wrapTopAndBottom/>
                <wp:docPr id="11" name="Forma Liv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8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406"/>
                            <a:gd name="T2" fmla="+- 0 5108 1702"/>
                            <a:gd name="T3" fmla="*/ T2 w 3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6">
                              <a:moveTo>
                                <a:pt x="0" y="0"/>
                              </a:moveTo>
                              <a:lnTo>
                                <a:pt x="340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515DF" id="Forma Livre: Forma 11" o:spid="_x0000_s1026" style="position:absolute;margin-left:85.1pt;margin-top:15.8pt;width:170.3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" path="m,l3406,e" filled="f" strokeweight=".26669mm">
                <v:path arrowok="t" o:connecttype="custom" o:connectlocs="0,0;2162810,0" o:connectangles="0,0"/>
                <w10:wrap type="topAndBottom" anchorx="page"/>
              </v:shape>
            </w:pict>
          </mc:Fallback>
        </mc:AlternateContent>
      </w:r>
      <w:r w:rsidR="004A1513" w:rsidRPr="004F68BE">
        <w:rPr>
          <w:rFonts w:cs="Open Sans"/>
          <w:b/>
          <w:bCs/>
        </w:rPr>
        <w:t>Associação dos Servidores Municipais de Mogi das Cruzes</w:t>
      </w:r>
    </w:p>
    <w:p w14:paraId="63C427A3" w14:textId="6BE3A543" w:rsidR="004F68BE" w:rsidRPr="003F0A45" w:rsidRDefault="00406F54" w:rsidP="003F0A45">
      <w:pPr>
        <w:pStyle w:val="Corpodetexto"/>
        <w:spacing w:before="144" w:after="0" w:line="240" w:lineRule="auto"/>
        <w:ind w:firstLine="0"/>
        <w:rPr>
          <w:rFonts w:cs="Open Sans"/>
        </w:rPr>
      </w:pPr>
      <w:r w:rsidRPr="004F68BE">
        <w:rPr>
          <w:rFonts w:cs="Open Sans"/>
        </w:rPr>
        <w:t>Presidente</w:t>
      </w:r>
      <w:r w:rsidR="0083782F" w:rsidRPr="004F68BE">
        <w:rPr>
          <w:rFonts w:cs="Open Sans"/>
        </w:rPr>
        <w:t>:</w:t>
      </w:r>
      <w:r w:rsidRPr="004F68BE">
        <w:rPr>
          <w:rFonts w:cs="Open Sans"/>
        </w:rPr>
        <w:t xml:space="preserve"> Sr. Francisco Vieira do Nascimento Jr</w:t>
      </w:r>
      <w:r w:rsidR="003F0A45" w:rsidRPr="003F0A45">
        <w:rPr>
          <w:rFonts w:cs="Open Sans"/>
        </w:rPr>
        <w:t>.</w:t>
      </w:r>
    </w:p>
    <w:p w14:paraId="33A0FFA7" w14:textId="77777777" w:rsidR="004F68BE" w:rsidRPr="003F0A45" w:rsidRDefault="004F68BE">
      <w:pPr>
        <w:suppressAutoHyphens w:val="0"/>
        <w:rPr>
          <w:rFonts w:eastAsia="Tahoma" w:cs="Open Sans"/>
          <w:szCs w:val="24"/>
          <w:lang w:val="pt-PT" w:eastAsia="en-US"/>
        </w:rPr>
      </w:pPr>
      <w:r w:rsidRPr="004F68BE">
        <w:rPr>
          <w:rFonts w:cs="Open Sans"/>
        </w:rPr>
        <w:br w:type="page"/>
      </w:r>
    </w:p>
    <w:p w14:paraId="3C0DF0A7" w14:textId="77777777" w:rsidR="004F68BE" w:rsidRPr="005F35DB" w:rsidRDefault="004F68BE" w:rsidP="007D6A3B">
      <w:pPr>
        <w:pStyle w:val="Ttulo1"/>
      </w:pPr>
      <w:r w:rsidRPr="005F35DB">
        <w:lastRenderedPageBreak/>
        <w:t>Modelo de anúncio - Convênios</w:t>
      </w:r>
    </w:p>
    <w:p w14:paraId="05FC52E8" w14:textId="237F39BD" w:rsidR="0083782F" w:rsidRDefault="004F68BE" w:rsidP="007D6A3B">
      <w:pPr>
        <w:pStyle w:val="Ttulo1"/>
      </w:pPr>
      <w:r w:rsidRPr="004F68BE">
        <w:t>Exemplo:</w:t>
      </w:r>
    </w:p>
    <w:p w14:paraId="5FAB2166" w14:textId="38F97610" w:rsidR="004F68BE" w:rsidRPr="004F68BE" w:rsidRDefault="001C4E99" w:rsidP="007D6A3B">
      <w:pPr>
        <w:pStyle w:val="Ttulo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633EC9" wp14:editId="053FBA9A">
            <wp:simplePos x="0" y="0"/>
            <wp:positionH relativeFrom="margin">
              <wp:align>right</wp:align>
            </wp:positionH>
            <wp:positionV relativeFrom="paragraph">
              <wp:posOffset>437432</wp:posOffset>
            </wp:positionV>
            <wp:extent cx="6267450" cy="6267450"/>
            <wp:effectExtent l="0" t="0" r="0" b="0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8BE" w:rsidRPr="004F68BE" w:rsidSect="00CB718C">
      <w:headerReference w:type="default" r:id="rId9"/>
      <w:pgSz w:w="11910" w:h="16840"/>
      <w:pgMar w:top="1797" w:right="1134" w:bottom="278" w:left="1701" w:header="4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5726" w14:textId="77777777" w:rsidR="004C0E03" w:rsidRDefault="004C0E03" w:rsidP="004B185E">
      <w:r>
        <w:separator/>
      </w:r>
    </w:p>
  </w:endnote>
  <w:endnote w:type="continuationSeparator" w:id="0">
    <w:p w14:paraId="27EF0078" w14:textId="77777777" w:rsidR="004C0E03" w:rsidRDefault="004C0E03" w:rsidP="004B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2D99" w14:textId="77777777" w:rsidR="004C0E03" w:rsidRDefault="004C0E03" w:rsidP="004B185E">
      <w:r>
        <w:separator/>
      </w:r>
    </w:p>
  </w:footnote>
  <w:footnote w:type="continuationSeparator" w:id="0">
    <w:p w14:paraId="710B8F42" w14:textId="77777777" w:rsidR="004C0E03" w:rsidRDefault="004C0E03" w:rsidP="004B1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524" w:type="dxa"/>
      <w:tblInd w:w="-743" w:type="dxa"/>
      <w:tblBorders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1514"/>
      <w:gridCol w:w="2126"/>
      <w:gridCol w:w="6884"/>
    </w:tblGrid>
    <w:tr w:rsidR="00AE2101" w:rsidRPr="0083673F" w14:paraId="5BF2ECF8" w14:textId="77777777" w:rsidTr="00E81208">
      <w:trPr>
        <w:trHeight w:val="454"/>
      </w:trPr>
      <w:tc>
        <w:tcPr>
          <w:tcW w:w="1514" w:type="dxa"/>
          <w:vAlign w:val="center"/>
        </w:tcPr>
        <w:p w14:paraId="0F23C93E" w14:textId="2DD73B3B" w:rsidR="00AE2101" w:rsidRPr="00FF51CA" w:rsidRDefault="00AE2101" w:rsidP="00E81208">
          <w:pPr>
            <w:ind w:left="34"/>
            <w:jc w:val="center"/>
            <w:rPr>
              <w:rFonts w:cs="Open Sans"/>
            </w:rPr>
          </w:pPr>
        </w:p>
      </w:tc>
      <w:tc>
        <w:tcPr>
          <w:tcW w:w="2126" w:type="dxa"/>
          <w:vAlign w:val="center"/>
        </w:tcPr>
        <w:p w14:paraId="6AEC0E50" w14:textId="77777777" w:rsidR="00AE2101" w:rsidRDefault="00AE2101" w:rsidP="00A24EF8">
          <w:pPr>
            <w:spacing w:after="0"/>
            <w:ind w:left="1418" w:hanging="1418"/>
            <w:jc w:val="center"/>
          </w:pPr>
          <w:r w:rsidRPr="00FF51CA">
            <w:rPr>
              <w:rFonts w:cs="Open Sans"/>
              <w:b/>
              <w:color w:val="000000" w:themeColor="text1"/>
              <w:sz w:val="22"/>
              <w:szCs w:val="16"/>
            </w:rPr>
            <w:t>COLÉGIO VE</w:t>
          </w:r>
        </w:p>
      </w:tc>
      <w:tc>
        <w:tcPr>
          <w:tcW w:w="6884" w:type="dxa"/>
          <w:vAlign w:val="center"/>
        </w:tcPr>
        <w:p w14:paraId="7CEDF524" w14:textId="2DC6F06E" w:rsidR="00AE2101" w:rsidRPr="00FF51CA" w:rsidRDefault="00AE2101" w:rsidP="00666825">
          <w:pPr>
            <w:spacing w:before="120"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 w:rsidRPr="00FF51CA">
            <w:rPr>
              <w:rFonts w:cs="Open Sans"/>
              <w:sz w:val="18"/>
              <w:szCs w:val="18"/>
            </w:rPr>
            <w:t xml:space="preserve">Av. </w:t>
          </w:r>
          <w:r w:rsidR="00DD2063">
            <w:rPr>
              <w:rFonts w:cs="Open Sans"/>
              <w:sz w:val="18"/>
              <w:szCs w:val="18"/>
            </w:rPr>
            <w:t>Pedro Machado, 203</w:t>
          </w:r>
          <w:r w:rsidRPr="00FF51CA">
            <w:rPr>
              <w:rFonts w:cs="Open Sans"/>
              <w:sz w:val="18"/>
              <w:szCs w:val="18"/>
            </w:rPr>
            <w:t xml:space="preserve"> - Vila Mogi Moderno, Mogi das Cruzes - SP, 08717-260</w:t>
          </w:r>
        </w:p>
        <w:p w14:paraId="4FE25D70" w14:textId="66C6FE37" w:rsidR="00AE2101" w:rsidRDefault="00AE2101" w:rsidP="00666825">
          <w:pPr>
            <w:spacing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 w:rsidRPr="00FF51CA">
            <w:rPr>
              <w:rFonts w:cs="Open Sans"/>
              <w:sz w:val="18"/>
              <w:szCs w:val="18"/>
            </w:rPr>
            <w:t xml:space="preserve">Tel.: (011) </w:t>
          </w:r>
          <w:r w:rsidR="00552D3E">
            <w:rPr>
              <w:rFonts w:cs="Open Sans"/>
              <w:sz w:val="18"/>
              <w:szCs w:val="18"/>
            </w:rPr>
            <w:t>2378-3464</w:t>
          </w:r>
          <w:r w:rsidRPr="00FF51CA">
            <w:rPr>
              <w:rFonts w:cs="Open Sans"/>
              <w:sz w:val="18"/>
              <w:szCs w:val="18"/>
            </w:rPr>
            <w:t xml:space="preserve"> |WhatsApp: (11) 4796-4645</w:t>
          </w:r>
        </w:p>
        <w:p w14:paraId="3A27792A" w14:textId="77777777" w:rsidR="00AE2101" w:rsidRPr="00FF51CA" w:rsidRDefault="00AE2101" w:rsidP="00666825">
          <w:pPr>
            <w:spacing w:after="0" w:line="240" w:lineRule="auto"/>
            <w:ind w:firstLine="0"/>
            <w:jc w:val="right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CNPJ </w:t>
          </w:r>
          <w:r w:rsidRPr="005E4D44">
            <w:rPr>
              <w:rFonts w:cs="Open Sans"/>
              <w:sz w:val="18"/>
              <w:szCs w:val="18"/>
            </w:rPr>
            <w:t>07.754.343/0001-90</w:t>
          </w:r>
        </w:p>
        <w:p w14:paraId="1760142E" w14:textId="77777777" w:rsidR="00AE2101" w:rsidRPr="0083673F" w:rsidRDefault="00AE2101" w:rsidP="00666825">
          <w:pPr>
            <w:spacing w:line="240" w:lineRule="auto"/>
            <w:ind w:firstLine="0"/>
            <w:jc w:val="right"/>
            <w:rPr>
              <w:rFonts w:cs="Open Sans"/>
            </w:rPr>
          </w:pPr>
          <w:r w:rsidRPr="00FF51CA">
            <w:rPr>
              <w:rFonts w:cs="Open Sans"/>
              <w:sz w:val="18"/>
              <w:szCs w:val="18"/>
            </w:rPr>
            <w:t>contato@colegiove.com.br</w:t>
          </w:r>
        </w:p>
      </w:tc>
    </w:tr>
  </w:tbl>
  <w:p w14:paraId="3F953C66" w14:textId="35081C27" w:rsidR="0030272F" w:rsidRDefault="00E81208" w:rsidP="00AE2101">
    <w:pPr>
      <w:pStyle w:val="Cabealho"/>
      <w:spacing w:after="0"/>
      <w:rPr>
        <w:rFonts w:ascii="Verdana" w:hAnsi="Verdana"/>
        <w:sz w:val="16"/>
        <w:szCs w:val="16"/>
      </w:rPr>
    </w:pPr>
    <w:r w:rsidRPr="0017673F">
      <w:rPr>
        <w:noProof/>
      </w:rPr>
      <w:drawing>
        <wp:anchor distT="0" distB="0" distL="114300" distR="114300" simplePos="0" relativeHeight="251658240" behindDoc="1" locked="0" layoutInCell="1" allowOverlap="1" wp14:anchorId="1179D225" wp14:editId="1BE9F0C5">
          <wp:simplePos x="0" y="0"/>
          <wp:positionH relativeFrom="column">
            <wp:posOffset>-352425</wp:posOffset>
          </wp:positionH>
          <wp:positionV relativeFrom="page">
            <wp:posOffset>360045</wp:posOffset>
          </wp:positionV>
          <wp:extent cx="496800" cy="540000"/>
          <wp:effectExtent l="0" t="0" r="0" b="0"/>
          <wp:wrapNone/>
          <wp:docPr id="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6800" cy="54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4B5356"/>
    <w:multiLevelType w:val="hybridMultilevel"/>
    <w:tmpl w:val="AE8261F6"/>
    <w:lvl w:ilvl="0" w:tplc="B0486404">
      <w:start w:val="1"/>
      <w:numFmt w:val="lowerLetter"/>
      <w:lvlText w:val="%1)"/>
      <w:lvlJc w:val="left"/>
      <w:pPr>
        <w:ind w:left="1330" w:hanging="348"/>
      </w:pPr>
      <w:rPr>
        <w:rFonts w:ascii="Tahoma" w:eastAsia="Tahoma" w:hAnsi="Tahoma" w:cs="Tahoma" w:hint="default"/>
        <w:spacing w:val="-2"/>
        <w:w w:val="100"/>
        <w:sz w:val="24"/>
        <w:szCs w:val="24"/>
        <w:lang w:val="pt-PT" w:eastAsia="en-US" w:bidi="ar-SA"/>
      </w:rPr>
    </w:lvl>
    <w:lvl w:ilvl="1" w:tplc="725C9138"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 w:tplc="92A2B7FC"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 w:tplc="F3ACC2D4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F50A25F4"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 w:tplc="444A5C08"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 w:tplc="044894DC"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 w:tplc="227E8A5A"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 w:tplc="011284D0"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25E57C46"/>
    <w:multiLevelType w:val="hybridMultilevel"/>
    <w:tmpl w:val="44A26B20"/>
    <w:lvl w:ilvl="0" w:tplc="356AABD0">
      <w:start w:val="1"/>
      <w:numFmt w:val="lowerLetter"/>
      <w:pStyle w:val="ListaCVE"/>
      <w:lvlText w:val="%1)"/>
      <w:lvlJc w:val="left"/>
      <w:pPr>
        <w:ind w:left="585" w:hanging="360"/>
      </w:pPr>
      <w:rPr>
        <w:rFonts w:ascii="Tahoma" w:eastAsia="Tahoma" w:hAnsi="Tahoma" w:cs="Tahoma" w:hint="default"/>
        <w:spacing w:val="-2"/>
        <w:w w:val="100"/>
        <w:sz w:val="24"/>
        <w:szCs w:val="24"/>
        <w:lang w:val="pt-PT" w:eastAsia="en-US" w:bidi="ar-SA"/>
      </w:rPr>
    </w:lvl>
    <w:lvl w:ilvl="1" w:tplc="DEB0A28C"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 w:tplc="5C602B1C"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 w:tplc="6018E130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8F181622"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 w:tplc="688E9568"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 w:tplc="3C9ED6D8"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 w:tplc="CCE4DCB8"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 w:tplc="35705652"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num w:numId="1" w16cid:durableId="1506286665">
    <w:abstractNumId w:val="0"/>
  </w:num>
  <w:num w:numId="2" w16cid:durableId="1934630670">
    <w:abstractNumId w:val="2"/>
  </w:num>
  <w:num w:numId="3" w16cid:durableId="213097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7"/>
    <w:rsid w:val="00012B85"/>
    <w:rsid w:val="000266B2"/>
    <w:rsid w:val="00027163"/>
    <w:rsid w:val="00031041"/>
    <w:rsid w:val="00033399"/>
    <w:rsid w:val="000569C0"/>
    <w:rsid w:val="000573A3"/>
    <w:rsid w:val="000703D6"/>
    <w:rsid w:val="00077652"/>
    <w:rsid w:val="00094E7C"/>
    <w:rsid w:val="00095E61"/>
    <w:rsid w:val="000A7418"/>
    <w:rsid w:val="000B5E92"/>
    <w:rsid w:val="000D271D"/>
    <w:rsid w:val="000D4017"/>
    <w:rsid w:val="000F6889"/>
    <w:rsid w:val="000F7F56"/>
    <w:rsid w:val="00104A94"/>
    <w:rsid w:val="00115CBE"/>
    <w:rsid w:val="00136984"/>
    <w:rsid w:val="00152033"/>
    <w:rsid w:val="00167805"/>
    <w:rsid w:val="0017673F"/>
    <w:rsid w:val="001A72CE"/>
    <w:rsid w:val="001B77AF"/>
    <w:rsid w:val="001C2428"/>
    <w:rsid w:val="001C4E99"/>
    <w:rsid w:val="001C63E1"/>
    <w:rsid w:val="001D1875"/>
    <w:rsid w:val="0020064D"/>
    <w:rsid w:val="00200AF3"/>
    <w:rsid w:val="00200F3F"/>
    <w:rsid w:val="00203931"/>
    <w:rsid w:val="00205930"/>
    <w:rsid w:val="00223789"/>
    <w:rsid w:val="00224309"/>
    <w:rsid w:val="00232AAA"/>
    <w:rsid w:val="002412E9"/>
    <w:rsid w:val="00242581"/>
    <w:rsid w:val="002556DC"/>
    <w:rsid w:val="00256D8D"/>
    <w:rsid w:val="002600A6"/>
    <w:rsid w:val="00262B8E"/>
    <w:rsid w:val="00266EDF"/>
    <w:rsid w:val="00273B83"/>
    <w:rsid w:val="00287F39"/>
    <w:rsid w:val="002A33CC"/>
    <w:rsid w:val="002B7969"/>
    <w:rsid w:val="002F2664"/>
    <w:rsid w:val="002F3781"/>
    <w:rsid w:val="003018B8"/>
    <w:rsid w:val="0030272F"/>
    <w:rsid w:val="003104DD"/>
    <w:rsid w:val="00310FA7"/>
    <w:rsid w:val="00314871"/>
    <w:rsid w:val="00380FD0"/>
    <w:rsid w:val="00397E53"/>
    <w:rsid w:val="003A0AD3"/>
    <w:rsid w:val="003B5D90"/>
    <w:rsid w:val="003E4DF7"/>
    <w:rsid w:val="003E6BC6"/>
    <w:rsid w:val="003F0A45"/>
    <w:rsid w:val="003F4D5D"/>
    <w:rsid w:val="00406F54"/>
    <w:rsid w:val="0041129C"/>
    <w:rsid w:val="00416499"/>
    <w:rsid w:val="00435812"/>
    <w:rsid w:val="00441D7C"/>
    <w:rsid w:val="004458EF"/>
    <w:rsid w:val="004471A1"/>
    <w:rsid w:val="00452EAC"/>
    <w:rsid w:val="00484C5E"/>
    <w:rsid w:val="004971C9"/>
    <w:rsid w:val="004A1513"/>
    <w:rsid w:val="004A2028"/>
    <w:rsid w:val="004B185E"/>
    <w:rsid w:val="004B502C"/>
    <w:rsid w:val="004B726D"/>
    <w:rsid w:val="004C03C4"/>
    <w:rsid w:val="004C0E03"/>
    <w:rsid w:val="004E179B"/>
    <w:rsid w:val="004F68BE"/>
    <w:rsid w:val="00502B17"/>
    <w:rsid w:val="00510FAE"/>
    <w:rsid w:val="00511ABB"/>
    <w:rsid w:val="00521D43"/>
    <w:rsid w:val="00526E78"/>
    <w:rsid w:val="00526FF4"/>
    <w:rsid w:val="0053139C"/>
    <w:rsid w:val="0053557C"/>
    <w:rsid w:val="00551736"/>
    <w:rsid w:val="00552D3E"/>
    <w:rsid w:val="00554935"/>
    <w:rsid w:val="005666DA"/>
    <w:rsid w:val="005B3F21"/>
    <w:rsid w:val="005B57A1"/>
    <w:rsid w:val="005C2983"/>
    <w:rsid w:val="005E25D3"/>
    <w:rsid w:val="005E26E0"/>
    <w:rsid w:val="005E4D44"/>
    <w:rsid w:val="005F0A18"/>
    <w:rsid w:val="005F35DB"/>
    <w:rsid w:val="005F3754"/>
    <w:rsid w:val="0060512A"/>
    <w:rsid w:val="00607902"/>
    <w:rsid w:val="00607FA2"/>
    <w:rsid w:val="00630A58"/>
    <w:rsid w:val="00644142"/>
    <w:rsid w:val="0064447B"/>
    <w:rsid w:val="0065083B"/>
    <w:rsid w:val="00666825"/>
    <w:rsid w:val="0066700B"/>
    <w:rsid w:val="00674E06"/>
    <w:rsid w:val="006909FB"/>
    <w:rsid w:val="006B2713"/>
    <w:rsid w:val="006D11F0"/>
    <w:rsid w:val="006D47FD"/>
    <w:rsid w:val="006D56EF"/>
    <w:rsid w:val="006E18A4"/>
    <w:rsid w:val="006F5384"/>
    <w:rsid w:val="00705405"/>
    <w:rsid w:val="007070E3"/>
    <w:rsid w:val="00741385"/>
    <w:rsid w:val="00744A10"/>
    <w:rsid w:val="00760BEB"/>
    <w:rsid w:val="00762D9F"/>
    <w:rsid w:val="007646E0"/>
    <w:rsid w:val="007A387C"/>
    <w:rsid w:val="007C381B"/>
    <w:rsid w:val="007C5A47"/>
    <w:rsid w:val="007C6792"/>
    <w:rsid w:val="007C79FA"/>
    <w:rsid w:val="007D1BBA"/>
    <w:rsid w:val="007D1D6E"/>
    <w:rsid w:val="007D6A3B"/>
    <w:rsid w:val="007E2B1F"/>
    <w:rsid w:val="007E2B30"/>
    <w:rsid w:val="007E5271"/>
    <w:rsid w:val="007F09F4"/>
    <w:rsid w:val="008347A5"/>
    <w:rsid w:val="0083673F"/>
    <w:rsid w:val="0083782F"/>
    <w:rsid w:val="00837A55"/>
    <w:rsid w:val="008478F3"/>
    <w:rsid w:val="00854B0D"/>
    <w:rsid w:val="00866E32"/>
    <w:rsid w:val="00882374"/>
    <w:rsid w:val="008934F8"/>
    <w:rsid w:val="008C5CF7"/>
    <w:rsid w:val="008C5F75"/>
    <w:rsid w:val="008D3E26"/>
    <w:rsid w:val="00934400"/>
    <w:rsid w:val="0095055F"/>
    <w:rsid w:val="00950A44"/>
    <w:rsid w:val="00966220"/>
    <w:rsid w:val="00976AE8"/>
    <w:rsid w:val="009826DF"/>
    <w:rsid w:val="009856B4"/>
    <w:rsid w:val="009A746E"/>
    <w:rsid w:val="009A7B41"/>
    <w:rsid w:val="009B6737"/>
    <w:rsid w:val="009C3351"/>
    <w:rsid w:val="009C5D6E"/>
    <w:rsid w:val="009C61AD"/>
    <w:rsid w:val="009D4498"/>
    <w:rsid w:val="009D732A"/>
    <w:rsid w:val="009E18E6"/>
    <w:rsid w:val="00A01A10"/>
    <w:rsid w:val="00A05294"/>
    <w:rsid w:val="00A12A21"/>
    <w:rsid w:val="00A17039"/>
    <w:rsid w:val="00A2351E"/>
    <w:rsid w:val="00A24EF8"/>
    <w:rsid w:val="00A251B7"/>
    <w:rsid w:val="00A37419"/>
    <w:rsid w:val="00A6096F"/>
    <w:rsid w:val="00A657A8"/>
    <w:rsid w:val="00A659A5"/>
    <w:rsid w:val="00A70F12"/>
    <w:rsid w:val="00A96ACB"/>
    <w:rsid w:val="00AB2D65"/>
    <w:rsid w:val="00AB587B"/>
    <w:rsid w:val="00AC43EB"/>
    <w:rsid w:val="00AC6433"/>
    <w:rsid w:val="00AD1397"/>
    <w:rsid w:val="00AD7E79"/>
    <w:rsid w:val="00AE2101"/>
    <w:rsid w:val="00AE55F2"/>
    <w:rsid w:val="00B05EFA"/>
    <w:rsid w:val="00B24B06"/>
    <w:rsid w:val="00B459D8"/>
    <w:rsid w:val="00B559E5"/>
    <w:rsid w:val="00B5693D"/>
    <w:rsid w:val="00B6037F"/>
    <w:rsid w:val="00B6576B"/>
    <w:rsid w:val="00B74EDF"/>
    <w:rsid w:val="00B76E36"/>
    <w:rsid w:val="00B80091"/>
    <w:rsid w:val="00B868CC"/>
    <w:rsid w:val="00B92CB7"/>
    <w:rsid w:val="00BE010C"/>
    <w:rsid w:val="00BE0184"/>
    <w:rsid w:val="00C141EB"/>
    <w:rsid w:val="00C166ED"/>
    <w:rsid w:val="00C21412"/>
    <w:rsid w:val="00C27029"/>
    <w:rsid w:val="00C32BC6"/>
    <w:rsid w:val="00C33605"/>
    <w:rsid w:val="00C37B8B"/>
    <w:rsid w:val="00C4256D"/>
    <w:rsid w:val="00C4463C"/>
    <w:rsid w:val="00C519E2"/>
    <w:rsid w:val="00C71651"/>
    <w:rsid w:val="00C762CB"/>
    <w:rsid w:val="00C923ED"/>
    <w:rsid w:val="00C949D3"/>
    <w:rsid w:val="00CA103F"/>
    <w:rsid w:val="00CA129A"/>
    <w:rsid w:val="00CB718C"/>
    <w:rsid w:val="00CE08E8"/>
    <w:rsid w:val="00CE2285"/>
    <w:rsid w:val="00CE58A9"/>
    <w:rsid w:val="00CF4264"/>
    <w:rsid w:val="00CF4E01"/>
    <w:rsid w:val="00D22471"/>
    <w:rsid w:val="00D22AA0"/>
    <w:rsid w:val="00D24D0C"/>
    <w:rsid w:val="00D346B4"/>
    <w:rsid w:val="00D35C78"/>
    <w:rsid w:val="00D52373"/>
    <w:rsid w:val="00D5288E"/>
    <w:rsid w:val="00D57BE6"/>
    <w:rsid w:val="00D615E5"/>
    <w:rsid w:val="00D66C04"/>
    <w:rsid w:val="00D74B27"/>
    <w:rsid w:val="00D810D3"/>
    <w:rsid w:val="00D92D76"/>
    <w:rsid w:val="00DA4493"/>
    <w:rsid w:val="00DA5C65"/>
    <w:rsid w:val="00DB30EA"/>
    <w:rsid w:val="00DC2176"/>
    <w:rsid w:val="00DD2063"/>
    <w:rsid w:val="00E06540"/>
    <w:rsid w:val="00E100F0"/>
    <w:rsid w:val="00E108C6"/>
    <w:rsid w:val="00E11CE6"/>
    <w:rsid w:val="00E151FB"/>
    <w:rsid w:val="00E24C1A"/>
    <w:rsid w:val="00E45A32"/>
    <w:rsid w:val="00E509C4"/>
    <w:rsid w:val="00E520C8"/>
    <w:rsid w:val="00E526DD"/>
    <w:rsid w:val="00E74712"/>
    <w:rsid w:val="00E81208"/>
    <w:rsid w:val="00EA17E6"/>
    <w:rsid w:val="00EA40A6"/>
    <w:rsid w:val="00EB4273"/>
    <w:rsid w:val="00ED171A"/>
    <w:rsid w:val="00EE5C76"/>
    <w:rsid w:val="00EF4364"/>
    <w:rsid w:val="00F23E26"/>
    <w:rsid w:val="00F325C9"/>
    <w:rsid w:val="00F72E08"/>
    <w:rsid w:val="00F900B3"/>
    <w:rsid w:val="00F9231C"/>
    <w:rsid w:val="00FC78F8"/>
    <w:rsid w:val="00FF0920"/>
    <w:rsid w:val="00FF5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72CC4"/>
  <w15:docId w15:val="{51C8BCB8-F730-40EC-82BE-B994C92B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13"/>
    <w:pPr>
      <w:suppressAutoHyphens/>
      <w:spacing w:after="120" w:line="360" w:lineRule="auto"/>
      <w:ind w:firstLine="1418"/>
    </w:pPr>
    <w:rPr>
      <w:rFonts w:ascii="Open Sans" w:eastAsia="Times New Roman" w:hAnsi="Open Sans"/>
      <w:sz w:val="24"/>
    </w:rPr>
  </w:style>
  <w:style w:type="paragraph" w:styleId="Ttulo1">
    <w:name w:val="heading 1"/>
    <w:basedOn w:val="Normal"/>
    <w:link w:val="Ttulo1Char"/>
    <w:autoRedefine/>
    <w:uiPriority w:val="9"/>
    <w:qFormat/>
    <w:rsid w:val="007D6A3B"/>
    <w:pPr>
      <w:widowControl w:val="0"/>
      <w:suppressAutoHyphens w:val="0"/>
      <w:autoSpaceDE w:val="0"/>
      <w:autoSpaceDN w:val="0"/>
      <w:spacing w:after="0" w:line="300" w:lineRule="auto"/>
      <w:ind w:firstLine="0"/>
      <w:jc w:val="center"/>
      <w:outlineLvl w:val="0"/>
    </w:pPr>
    <w:rPr>
      <w:rFonts w:eastAsia="Tahoma" w:cs="Open Sans"/>
      <w:b/>
      <w:bCs/>
      <w:sz w:val="32"/>
      <w:szCs w:val="32"/>
      <w:lang w:val="pt-PT"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314871"/>
    <w:pPr>
      <w:keepNext/>
      <w:tabs>
        <w:tab w:val="left" w:pos="960"/>
        <w:tab w:val="left" w:pos="1134"/>
        <w:tab w:val="left" w:pos="2880"/>
        <w:tab w:val="left" w:pos="3840"/>
        <w:tab w:val="left" w:pos="4800"/>
        <w:tab w:val="left" w:pos="5760"/>
        <w:tab w:val="left" w:pos="6720"/>
      </w:tabs>
      <w:spacing w:before="240" w:after="240"/>
      <w:ind w:firstLine="0"/>
      <w:jc w:val="both"/>
      <w:outlineLvl w:val="1"/>
    </w:pPr>
    <w:rPr>
      <w:b/>
      <w:sz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14871"/>
    <w:rPr>
      <w:rFonts w:ascii="Open Sans" w:eastAsia="Times New Roman" w:hAnsi="Open Sans"/>
      <w:b/>
      <w:sz w:val="28"/>
      <w:lang w:val="x-none"/>
    </w:rPr>
  </w:style>
  <w:style w:type="paragraph" w:styleId="Cabealho">
    <w:name w:val="header"/>
    <w:basedOn w:val="Normal"/>
    <w:link w:val="CabealhoChar"/>
    <w:uiPriority w:val="99"/>
    <w:rsid w:val="00484C5E"/>
    <w:pPr>
      <w:tabs>
        <w:tab w:val="center" w:pos="4419"/>
        <w:tab w:val="right" w:pos="8838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484C5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84C5E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84C5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efault">
    <w:name w:val="Default"/>
    <w:rsid w:val="00484C5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Nmerodepgina">
    <w:name w:val="page number"/>
    <w:basedOn w:val="Fontepargpadro"/>
    <w:rsid w:val="00674E06"/>
  </w:style>
  <w:style w:type="character" w:styleId="Forte">
    <w:name w:val="Strong"/>
    <w:qFormat/>
    <w:rsid w:val="00AB2D65"/>
    <w:rPr>
      <w:b/>
      <w:bCs/>
    </w:rPr>
  </w:style>
  <w:style w:type="character" w:customStyle="1" w:styleId="apple-style-span">
    <w:name w:val="apple-style-span"/>
    <w:basedOn w:val="Fontepargpadro"/>
    <w:rsid w:val="00AB2D65"/>
  </w:style>
  <w:style w:type="character" w:styleId="nfase">
    <w:name w:val="Emphasis"/>
    <w:qFormat/>
    <w:rsid w:val="00AB2D6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1D7C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441D7C"/>
    <w:rPr>
      <w:rFonts w:ascii="Segoe UI" w:eastAsia="Times New Roman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7E2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56D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D8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D6A3B"/>
    <w:rPr>
      <w:rFonts w:ascii="Open Sans" w:eastAsia="Tahoma" w:hAnsi="Open Sans" w:cs="Open Sans"/>
      <w:b/>
      <w:bCs/>
      <w:sz w:val="32"/>
      <w:szCs w:val="32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027163"/>
    <w:pPr>
      <w:widowControl w:val="0"/>
      <w:suppressAutoHyphens w:val="0"/>
      <w:autoSpaceDE w:val="0"/>
      <w:autoSpaceDN w:val="0"/>
      <w:spacing w:line="300" w:lineRule="auto"/>
    </w:pPr>
    <w:rPr>
      <w:rFonts w:eastAsia="Tahoma" w:cs="Tahoma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7163"/>
    <w:rPr>
      <w:rFonts w:ascii="Open Sans" w:eastAsia="Tahoma" w:hAnsi="Open Sans" w:cs="Tahoma"/>
      <w:sz w:val="24"/>
      <w:szCs w:val="24"/>
      <w:lang w:val="pt-PT" w:eastAsia="en-US"/>
    </w:rPr>
  </w:style>
  <w:style w:type="paragraph" w:styleId="PargrafodaLista">
    <w:name w:val="List Paragraph"/>
    <w:basedOn w:val="Normal"/>
    <w:autoRedefine/>
    <w:uiPriority w:val="1"/>
    <w:qFormat/>
    <w:rsid w:val="007D6A3B"/>
    <w:pPr>
      <w:widowControl w:val="0"/>
      <w:suppressAutoHyphens w:val="0"/>
      <w:autoSpaceDE w:val="0"/>
      <w:autoSpaceDN w:val="0"/>
      <w:ind w:left="1330" w:hanging="360"/>
    </w:pPr>
    <w:rPr>
      <w:rFonts w:eastAsia="Tahoma" w:cs="Tahoma"/>
      <w:szCs w:val="22"/>
      <w:lang w:val="pt-PT" w:eastAsia="en-US"/>
    </w:rPr>
  </w:style>
  <w:style w:type="paragraph" w:customStyle="1" w:styleId="Estilo1">
    <w:name w:val="Estilo1"/>
    <w:basedOn w:val="Ttulo2"/>
    <w:qFormat/>
    <w:rsid w:val="005F3754"/>
    <w:rPr>
      <w:rFonts w:cs="Open Sans"/>
      <w:b w:val="0"/>
    </w:rPr>
  </w:style>
  <w:style w:type="paragraph" w:customStyle="1" w:styleId="ListaCVE">
    <w:name w:val="ListaCVE"/>
    <w:basedOn w:val="PargrafodaLista"/>
    <w:autoRedefine/>
    <w:qFormat/>
    <w:rsid w:val="0066700B"/>
    <w:pPr>
      <w:numPr>
        <w:numId w:val="2"/>
      </w:numPr>
      <w:tabs>
        <w:tab w:val="left" w:pos="1276"/>
        <w:tab w:val="left" w:pos="1330"/>
      </w:tabs>
      <w:spacing w:after="60" w:line="300" w:lineRule="auto"/>
      <w:ind w:left="0" w:firstLine="1276"/>
      <w:jc w:val="both"/>
    </w:pPr>
    <w:rPr>
      <w:rFonts w:cs="Open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Documents\Modelos%20Personalizados%20do%20Office\Modelo%20CV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4BFA-000C-4296-AE2C-372E451D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CVE</Template>
  <TotalTime>710</TotalTime>
  <Pages>6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Secretaria Mogi das Cruzes</cp:lastModifiedBy>
  <cp:revision>29</cp:revision>
  <cp:lastPrinted>2022-03-16T11:48:00Z</cp:lastPrinted>
  <dcterms:created xsi:type="dcterms:W3CDTF">2022-03-14T18:50:00Z</dcterms:created>
  <dcterms:modified xsi:type="dcterms:W3CDTF">2022-05-26T14:41:00Z</dcterms:modified>
</cp:coreProperties>
</file>